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3C16" w14:textId="0BF1E8DB" w:rsidR="00675688" w:rsidRDefault="009B0716" w:rsidP="0055690E">
      <w:pPr>
        <w:tabs>
          <w:tab w:val="left" w:pos="2970"/>
        </w:tabs>
      </w:pPr>
      <w:r>
        <w:rPr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0" wp14:anchorId="31BDEDF3" wp14:editId="5E5E5818">
                <wp:simplePos x="0" y="0"/>
                <wp:positionH relativeFrom="page">
                  <wp:posOffset>460375</wp:posOffset>
                </wp:positionH>
                <wp:positionV relativeFrom="margin">
                  <wp:posOffset>1146175</wp:posOffset>
                </wp:positionV>
                <wp:extent cx="6858000" cy="2091690"/>
                <wp:effectExtent l="0" t="0" r="0" b="3810"/>
                <wp:wrapNone/>
                <wp:docPr id="14" name="Text Box 14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09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69530345"/>
                              <w:placeholder>
                                <w:docPart w:val="B491ECBAB2F14EFFBE49B74776B760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F749FA" w14:textId="61B8FEA4" w:rsidR="00496101" w:rsidRPr="003C4083" w:rsidRDefault="003C4083" w:rsidP="00E15976">
                                <w:pPr>
                                  <w:pStyle w:val="Title"/>
                                  <w:jc w:val="center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3C4083">
                                  <w:rPr>
                                    <w:sz w:val="96"/>
                                    <w:szCs w:val="96"/>
                                  </w:rPr>
                                  <w:t>Ass</w:t>
                                </w:r>
                                <w:r w:rsidR="00E15976">
                                  <w:rPr>
                                    <w:sz w:val="96"/>
                                    <w:szCs w:val="96"/>
                                  </w:rPr>
                                  <w:t>ignm</w:t>
                                </w:r>
                                <w:r w:rsidR="00C00EF6" w:rsidRPr="003C4083">
                                  <w:rPr>
                                    <w:sz w:val="96"/>
                                    <w:szCs w:val="96"/>
                                  </w:rPr>
                                  <w:t xml:space="preserve">ent </w:t>
                                </w:r>
                                <w:r w:rsidR="007065C6">
                                  <w:rPr>
                                    <w:sz w:val="96"/>
                                    <w:szCs w:val="96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29DD9B11" w14:textId="4AE1EF5A" w:rsidR="00496101" w:rsidRPr="00517329" w:rsidRDefault="00000000" w:rsidP="006151BF">
                            <w:pPr>
                              <w:pStyle w:val="Subtitle"/>
                              <w:ind w:left="709" w:right="720"/>
                              <w:jc w:val="center"/>
                              <w:rPr>
                                <w:color w:val="0070C0"/>
                              </w:rPr>
                            </w:pPr>
                            <w:sdt>
                              <w:sdtPr>
                                <w:rPr>
                                  <w:b w:val="0"/>
                                  <w:caps w:val="0"/>
                                  <w:color w:val="0070C0"/>
                                  <w:sz w:val="5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Subtitle"/>
                                <w:tag w:val=""/>
                                <w:id w:val="-2055537761"/>
                                <w:placeholder>
                                  <w:docPart w:val="ABA4E856757C43F09EB4041128DDA0A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3A7184" w:rsidRPr="003A7184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Deadline: Day </w:t>
                                </w:r>
                                <w:r w:rsidR="00230F76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  <w:r w:rsidR="003A7184" w:rsidRPr="003A7184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230F76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  <w:r w:rsidR="003A7184" w:rsidRPr="003A7184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/20</w:t>
                                </w:r>
                                <w:r w:rsidR="009D7CF0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="00257608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  <w:r w:rsidR="003A7184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3A7184" w:rsidRPr="003A7184">
                                  <w:rPr>
                                    <w:b w:val="0"/>
                                    <w:caps w:val="0"/>
                                    <w:color w:val="0070C0"/>
                                    <w:sz w:val="52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@ 23:59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24"/>
                              </w:rPr>
                              <w:alias w:val="Quote or Abstract"/>
                              <w:tag w:val="Quote or Abstract"/>
                              <w:id w:val="-247963122"/>
                              <w:placeholder>
                                <w:docPart w:val="BF71855941A1427E8373CCD94C73EBF2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3592AB34" w14:textId="35D99BE6" w:rsidR="00496101" w:rsidRPr="00517329" w:rsidRDefault="00517329" w:rsidP="00517329">
                                <w:pPr>
                                  <w:pStyle w:val="Abstract"/>
                                  <w:spacing w:after="60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</w:pPr>
                                <w:r w:rsidRPr="00517329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 xml:space="preserve">[Total Mark for this Assignment is </w:t>
                                </w:r>
                                <w:r w:rsidR="00230F76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>8</w:t>
                                </w:r>
                                <w:r w:rsidRPr="00517329"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24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14:paraId="56BEA891" w14:textId="77777777" w:rsidR="004B7324" w:rsidRDefault="004B732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DEDF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alt="Report title" style="position:absolute;margin-left:36.25pt;margin-top:90.25pt;width:540pt;height:164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" o:allowoverlap="f" filled="f" stroked="f">
                <v:textbox inset="0,0,0,0"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Title"/>
                        <w:tag w:val=""/>
                        <w:id w:val="669530345"/>
                        <w:placeholder>
                          <w:docPart w:val="B491ECBAB2F14EFFBE49B74776B760F8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0F749FA" w14:textId="61B8FEA4" w:rsidR="00496101" w:rsidRPr="003C4083" w:rsidRDefault="003C4083" w:rsidP="00E15976">
                          <w:pPr>
                            <w:pStyle w:val="Title"/>
                            <w:jc w:val="center"/>
                            <w:rPr>
                              <w:sz w:val="96"/>
                              <w:szCs w:val="96"/>
                            </w:rPr>
                          </w:pPr>
                          <w:r w:rsidRPr="003C4083">
                            <w:rPr>
                              <w:sz w:val="96"/>
                              <w:szCs w:val="96"/>
                            </w:rPr>
                            <w:t>Ass</w:t>
                          </w:r>
                          <w:r w:rsidR="00E15976">
                            <w:rPr>
                              <w:sz w:val="96"/>
                              <w:szCs w:val="96"/>
                            </w:rPr>
                            <w:t>ignm</w:t>
                          </w:r>
                          <w:r w:rsidR="00C00EF6" w:rsidRPr="003C4083">
                            <w:rPr>
                              <w:sz w:val="96"/>
                              <w:szCs w:val="96"/>
                            </w:rPr>
                            <w:t xml:space="preserve">ent </w:t>
                          </w:r>
                          <w:r w:rsidR="007065C6">
                            <w:rPr>
                              <w:sz w:val="96"/>
                              <w:szCs w:val="96"/>
                            </w:rPr>
                            <w:t>2</w:t>
                          </w:r>
                        </w:p>
                      </w:sdtContent>
                    </w:sdt>
                    <w:p w14:paraId="29DD9B11" w14:textId="4AE1EF5A" w:rsidR="00496101" w:rsidRPr="00517329" w:rsidRDefault="00000000" w:rsidP="006151BF">
                      <w:pPr>
                        <w:pStyle w:val="Subtitle"/>
                        <w:ind w:left="709" w:right="720"/>
                        <w:jc w:val="center"/>
                        <w:rPr>
                          <w:color w:val="0070C0"/>
                        </w:rPr>
                      </w:pPr>
                      <w:sdt>
                        <w:sdtPr>
                          <w:rPr>
                            <w:b w:val="0"/>
                            <w:caps w:val="0"/>
                            <w:color w:val="0070C0"/>
                            <w:sz w:val="5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Subtitle"/>
                          <w:tag w:val=""/>
                          <w:id w:val="-2055537761"/>
                          <w:placeholder>
                            <w:docPart w:val="ABA4E856757C43F09EB4041128DDA0A9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3A7184" w:rsidRPr="003A7184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Deadline: Day </w:t>
                          </w:r>
                          <w:r w:rsidR="00230F76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  <w:r w:rsidR="003A7184" w:rsidRPr="003A7184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230F76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  <w:r w:rsidR="003A7184" w:rsidRPr="003A7184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/20</w:t>
                          </w:r>
                          <w:r w:rsidR="009D7CF0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="00257608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  <w:r w:rsidR="003A7184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3A7184" w:rsidRPr="003A7184">
                            <w:rPr>
                              <w:b w:val="0"/>
                              <w:caps w:val="0"/>
                              <w:color w:val="0070C0"/>
                              <w:sz w:val="52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@ 23:59</w:t>
                          </w:r>
                        </w:sdtContent>
                      </w:sdt>
                    </w:p>
                    <w:sdt>
                      <w:sdtPr>
                        <w:rPr>
                          <w:b/>
                          <w:bCs/>
                          <w:color w:val="000000" w:themeColor="text1"/>
                          <w:sz w:val="36"/>
                          <w:szCs w:val="24"/>
                        </w:rPr>
                        <w:alias w:val="Quote or Abstract"/>
                        <w:tag w:val="Quote or Abstract"/>
                        <w:id w:val="-247963122"/>
                        <w:placeholder>
                          <w:docPart w:val="BF71855941A1427E8373CCD94C73EBF2"/>
                        </w:placeholder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14:paraId="3592AB34" w14:textId="35D99BE6" w:rsidR="00496101" w:rsidRPr="00517329" w:rsidRDefault="00517329" w:rsidP="00517329">
                          <w:pPr>
                            <w:pStyle w:val="Abstract"/>
                            <w:spacing w:after="60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</w:pPr>
                          <w:r w:rsidRPr="00517329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 xml:space="preserve">[Total Mark for this Assignment is </w:t>
                          </w:r>
                          <w:r w:rsidR="00230F76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>8</w:t>
                          </w:r>
                          <w:r w:rsidRPr="00517329"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24"/>
                            </w:rPr>
                            <w:t>]</w:t>
                          </w:r>
                        </w:p>
                      </w:sdtContent>
                    </w:sdt>
                    <w:p w14:paraId="56BEA891" w14:textId="77777777" w:rsidR="004B7324" w:rsidRDefault="004B7324"/>
                  </w:txbxContent>
                </v:textbox>
                <w10:wrap anchorx="page" anchory="margin"/>
              </v:shape>
            </w:pict>
          </mc:Fallback>
        </mc:AlternateContent>
      </w:r>
      <w:r w:rsidR="00F05724"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6466823C" wp14:editId="4B9F18C1">
                <wp:simplePos x="0" y="0"/>
                <wp:positionH relativeFrom="page">
                  <wp:posOffset>511810</wp:posOffset>
                </wp:positionH>
                <wp:positionV relativeFrom="paragraph">
                  <wp:posOffset>59055</wp:posOffset>
                </wp:positionV>
                <wp:extent cx="6927215" cy="11118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1111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9335B" w14:textId="77777777" w:rsidR="00856BA0" w:rsidRDefault="00856BA0" w:rsidP="00353412">
                            <w:pPr>
                              <w:pBdr>
                                <w:top w:val="single" w:sz="24" w:space="8" w:color="EF4623" w:themeColor="accent1"/>
                                <w:bottom w:val="single" w:sz="24" w:space="8" w:color="EF4623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6BA0"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Object Oriented Programming </w:t>
                            </w:r>
                          </w:p>
                          <w:p w14:paraId="7385C9C4" w14:textId="4FDDE751" w:rsidR="00E8497B" w:rsidRPr="000530C6" w:rsidRDefault="00B73BA7" w:rsidP="00353412">
                            <w:pPr>
                              <w:pBdr>
                                <w:top w:val="single" w:sz="24" w:space="8" w:color="EF4623" w:themeColor="accent1"/>
                                <w:bottom w:val="single" w:sz="24" w:space="8" w:color="EF4623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E0E0E0" w:themeColor="accent2" w:themeTint="66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CS230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823C" id="Text Box 2" o:spid="_x0000_s1027" type="#_x0000_t202" style="position:absolute;margin-left:40.3pt;margin-top:4.65pt;width:545.45pt;height:87.55pt;z-index:25167974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" filled="f" stroked="f">
                <v:textbox>
                  <w:txbxContent>
                    <w:p w14:paraId="7059335B" w14:textId="77777777" w:rsidR="00856BA0" w:rsidRDefault="00856BA0" w:rsidP="00353412">
                      <w:pPr>
                        <w:pBdr>
                          <w:top w:val="single" w:sz="24" w:space="8" w:color="EF4623" w:themeColor="accent1"/>
                          <w:bottom w:val="single" w:sz="24" w:space="8" w:color="EF4623" w:themeColor="accent1"/>
                        </w:pBdr>
                        <w:spacing w:after="0"/>
                        <w:jc w:val="center"/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6BA0"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Object Oriented Programming </w:t>
                      </w:r>
                    </w:p>
                    <w:p w14:paraId="7385C9C4" w14:textId="4FDDE751" w:rsidR="00E8497B" w:rsidRPr="000530C6" w:rsidRDefault="00B73BA7" w:rsidP="00353412">
                      <w:pPr>
                        <w:pBdr>
                          <w:top w:val="single" w:sz="24" w:space="8" w:color="EF4623" w:themeColor="accent1"/>
                          <w:bottom w:val="single" w:sz="24" w:space="8" w:color="EF4623" w:themeColor="accent1"/>
                        </w:pBdr>
                        <w:spacing w:after="0"/>
                        <w:jc w:val="center"/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iCs/>
                          <w:color w:val="E0E0E0" w:themeColor="accent2" w:themeTint="66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CS230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B7020">
        <w:rPr>
          <w:rFonts w:hint="cs"/>
          <w:rtl/>
        </w:rPr>
        <w:t>ق1</w:t>
      </w:r>
      <w:r w:rsidR="0055690E">
        <w:rPr>
          <w:rtl/>
        </w:rPr>
        <w:tab/>
      </w:r>
    </w:p>
    <w:sdt>
      <w:sdtPr>
        <w:id w:val="-1975434350"/>
        <w:docPartObj>
          <w:docPartGallery w:val="Cover Pages"/>
          <w:docPartUnique/>
        </w:docPartObj>
      </w:sdtPr>
      <w:sdtContent>
        <w:p w14:paraId="5BDE174B" w14:textId="77777777" w:rsidR="00496101" w:rsidRDefault="00496101" w:rsidP="00675688"/>
        <w:p w14:paraId="72308976" w14:textId="77777777" w:rsidR="00496101" w:rsidRDefault="00E51CCE" w:rsidP="009B0716">
          <w:pPr>
            <w:jc w:val="center"/>
            <w:rPr>
              <w:b/>
              <w:bCs/>
            </w:rPr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45720" distB="45720" distL="182880" distR="182880" simplePos="0" relativeHeight="251677696" behindDoc="0" locked="0" layoutInCell="1" allowOverlap="1" wp14:anchorId="31857F9A" wp14:editId="06A9FDD0">
                    <wp:simplePos x="0" y="0"/>
                    <wp:positionH relativeFrom="margin">
                      <wp:posOffset>-1295400</wp:posOffset>
                    </wp:positionH>
                    <wp:positionV relativeFrom="margin">
                      <wp:posOffset>4483735</wp:posOffset>
                    </wp:positionV>
                    <wp:extent cx="6581775" cy="4046220"/>
                    <wp:effectExtent l="0" t="0" r="9525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81775" cy="4046220"/>
                              <a:chOff x="0" y="22849"/>
                              <a:chExt cx="3578496" cy="2257602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22849"/>
                                <a:ext cx="3567448" cy="2447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97951E" w14:textId="77777777" w:rsidR="00517329" w:rsidRPr="0058689F" w:rsidRDefault="00517329" w:rsidP="00517329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8689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Instructions: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89632"/>
                                <a:ext cx="3578496" cy="19908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381812" w14:textId="0ECC0E9C" w:rsidR="00FC41D8" w:rsidRPr="00153B1C" w:rsidRDefault="00FC41D8" w:rsidP="0077027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76" w:lineRule="auto"/>
                                    <w:jc w:val="both"/>
                                    <w:rPr>
                                      <w:rFonts w:asciiTheme="majorBidi" w:hAnsiTheme="majorBidi" w:cstheme="majorBidi"/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rFonts w:asciiTheme="majorBidi" w:hAnsiTheme="majorBidi" w:cstheme="majorBidi"/>
                                      <w:color w:val="auto"/>
                                    </w:rPr>
                                    <w:t xml:space="preserve">You must submit two separate copies </w:t>
                                  </w:r>
                                  <w:r w:rsidRPr="0077027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auto"/>
                                    </w:rPr>
                                    <w:t>(one Word file and one PDF file)</w:t>
                                  </w:r>
                                  <w:r w:rsidRPr="0077027A">
                                    <w:rPr>
                                      <w:rFonts w:asciiTheme="majorBidi" w:hAnsiTheme="majorBidi" w:cstheme="majorBidi"/>
                                      <w:color w:val="auto"/>
                                    </w:rPr>
                                    <w:t xml:space="preserve"> </w:t>
                                  </w:r>
                                  <w:r w:rsidR="00062252">
                                    <w:rPr>
                                      <w:rFonts w:asciiTheme="majorBidi" w:hAnsiTheme="majorBidi" w:cstheme="majorBidi"/>
                                      <w:color w:val="auto"/>
                                    </w:rPr>
                                    <w:t xml:space="preserve">using the Assignment Template </w:t>
                                  </w:r>
                                  <w:r w:rsidRPr="0077027A">
                                    <w:rPr>
                                      <w:rFonts w:asciiTheme="majorBidi" w:hAnsiTheme="majorBidi" w:cstheme="majorBidi"/>
                                      <w:color w:val="auto"/>
                                    </w:rPr>
                                    <w:t xml:space="preserve">on Blackboard via the allocated folder. These files </w:t>
                                  </w:r>
                                  <w:r w:rsidRPr="0077027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auto"/>
                                    </w:rPr>
                                    <w:t>must not be in compressed format</w:t>
                                  </w:r>
                                  <w:r w:rsidRPr="0077027A">
                                    <w:rPr>
                                      <w:rFonts w:asciiTheme="majorBidi" w:hAnsiTheme="majorBidi" w:cstheme="majorBidi"/>
                                      <w:color w:val="auto"/>
                                    </w:rPr>
                                    <w:t>.</w:t>
                                  </w:r>
                                </w:p>
                                <w:p w14:paraId="3D4C6D22" w14:textId="77777777" w:rsidR="00153B1C" w:rsidRPr="00A779D4" w:rsidRDefault="00153B1C" w:rsidP="00153B1C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76" w:lineRule="auto"/>
                                    <w:ind w:left="426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 w:rsidRPr="00A779D4">
                                    <w:rPr>
                                      <w:color w:val="auto"/>
                                    </w:rPr>
                                    <w:t>It is your responsibility to check and make sure that you have uploaded both the correct files.</w:t>
                                  </w:r>
                                </w:p>
                                <w:p w14:paraId="34BA7427" w14:textId="2D69BAF3" w:rsidR="0077027A" w:rsidRPr="0077027A" w:rsidRDefault="0077027A" w:rsidP="008F1BD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76" w:lineRule="auto"/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Zero ma</w:t>
                                  </w:r>
                                  <w:r w:rsidR="00402BFC">
                                    <w:rPr>
                                      <w:color w:val="auto"/>
                                    </w:rPr>
                                    <w:t>rk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will be given if you try to bypass the SafeAssi</w:t>
                                  </w:r>
                                  <w:r w:rsidR="008F1BD3">
                                    <w:rPr>
                                      <w:color w:val="auto"/>
                                    </w:rPr>
                                    <w:t>gn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(e.g. misspell words, remove spaces between word</w:t>
                                  </w:r>
                                  <w:r w:rsidR="00062252">
                                    <w:rPr>
                                      <w:color w:val="auto"/>
                                    </w:rPr>
                                    <w:t>s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, hide characters, us</w:t>
                                  </w:r>
                                  <w:r w:rsidR="00153B1C">
                                    <w:rPr>
                                      <w:color w:val="auto"/>
                                    </w:rPr>
                                    <w:t>e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different character set</w:t>
                                  </w:r>
                                  <w:r w:rsidR="00062252">
                                    <w:rPr>
                                      <w:color w:val="auto"/>
                                    </w:rPr>
                                    <w:t>s</w:t>
                                  </w:r>
                                  <w:r w:rsidR="00AD41C2">
                                    <w:rPr>
                                      <w:color w:val="auto"/>
                                    </w:rPr>
                                    <w:t xml:space="preserve">, </w:t>
                                  </w:r>
                                  <w:r w:rsidR="00AD41C2" w:rsidRPr="00AD41C2">
                                    <w:rPr>
                                      <w:color w:val="FF0000"/>
                                    </w:rPr>
                                    <w:t>convert text into image</w:t>
                                  </w:r>
                                  <w:r w:rsidRPr="00AD41C2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or language</w:t>
                                  </w:r>
                                  <w:r w:rsidR="00062252">
                                    <w:rPr>
                                      <w:color w:val="auto"/>
                                    </w:rPr>
                                    <w:t>s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other than English or any kind of manipulation).</w:t>
                                  </w:r>
                                </w:p>
                                <w:p w14:paraId="3ED5C293" w14:textId="66B5C017" w:rsidR="0058689F" w:rsidRPr="00402BFC" w:rsidRDefault="0058689F" w:rsidP="0077027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76" w:lineRule="auto"/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>Email submission will not be accepted.</w:t>
                                  </w:r>
                                </w:p>
                                <w:p w14:paraId="299667E8" w14:textId="4712E798" w:rsidR="0058689F" w:rsidRPr="008F1BD3" w:rsidRDefault="0058689F" w:rsidP="008F1BD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76" w:lineRule="auto"/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>You are advised to make your work clear and well-presented.</w:t>
                                  </w:r>
                                  <w:r w:rsidR="00675688" w:rsidRPr="0077027A">
                                    <w:rPr>
                                      <w:color w:val="auto"/>
                                    </w:rPr>
                                    <w:t xml:space="preserve"> This includes filling your information on the cover page.</w:t>
                                  </w:r>
                                </w:p>
                                <w:p w14:paraId="5C6B6B91" w14:textId="77777777" w:rsidR="008F1BD3" w:rsidRPr="0077027A" w:rsidRDefault="008F1BD3" w:rsidP="008F1BD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76" w:lineRule="auto"/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You must use this template, failing which will result in zero mark.</w:t>
                                  </w:r>
                                </w:p>
                                <w:p w14:paraId="0A1CF558" w14:textId="77777777" w:rsidR="0058689F" w:rsidRPr="0077027A" w:rsidRDefault="0058689F" w:rsidP="0077027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76" w:lineRule="auto"/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>You MUST show all your work</w:t>
                                  </w:r>
                                  <w:r w:rsidR="00D707B8" w:rsidRPr="0077027A">
                                    <w:rPr>
                                      <w:color w:val="auto"/>
                                    </w:rPr>
                                    <w:t xml:space="preserve">, and text </w:t>
                                  </w:r>
                                  <w:r w:rsidR="00D707B8" w:rsidRPr="0077027A">
                                    <w:rPr>
                                      <w:color w:val="auto"/>
                                      <w:u w:val="single"/>
                                    </w:rPr>
                                    <w:t>must not</w:t>
                                  </w:r>
                                  <w:r w:rsidR="00D707B8" w:rsidRPr="0077027A">
                                    <w:rPr>
                                      <w:color w:val="auto"/>
                                    </w:rPr>
                                    <w:t xml:space="preserve"> be converted into an image, unless specified otherwise by the question</w:t>
                                  </w:r>
                                  <w:r w:rsidRPr="0077027A">
                                    <w:rPr>
                                      <w:color w:val="auto"/>
                                    </w:rPr>
                                    <w:t>.</w:t>
                                  </w:r>
                                </w:p>
                                <w:p w14:paraId="13FCDE14" w14:textId="0112C871" w:rsidR="0058689F" w:rsidRPr="0077027A" w:rsidRDefault="0058689F" w:rsidP="009D7CF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76" w:lineRule="auto"/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>Late submission will result in ZERO mark.</w:t>
                                  </w:r>
                                </w:p>
                                <w:p w14:paraId="66E06614" w14:textId="213AFC84" w:rsidR="0058689F" w:rsidRPr="0077027A" w:rsidRDefault="005C3A69" w:rsidP="008F1BD3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76" w:lineRule="auto"/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 xml:space="preserve">The work should be your own, copying from students or other </w:t>
                                  </w:r>
                                  <w:r w:rsidR="00886CC4" w:rsidRPr="0077027A">
                                    <w:rPr>
                                      <w:color w:val="auto"/>
                                    </w:rPr>
                                    <w:t>resources</w:t>
                                  </w:r>
                                  <w:r w:rsidRPr="0077027A">
                                    <w:rPr>
                                      <w:color w:val="auto"/>
                                    </w:rPr>
                                    <w:t xml:space="preserve"> will result in ZERO mark</w:t>
                                  </w:r>
                                  <w:r w:rsidR="0058689F" w:rsidRPr="0077027A">
                                    <w:rPr>
                                      <w:color w:val="auto"/>
                                    </w:rPr>
                                    <w:t>.</w:t>
                                  </w:r>
                                </w:p>
                                <w:p w14:paraId="49B8EBAD" w14:textId="77777777" w:rsidR="00517329" w:rsidRPr="0077027A" w:rsidRDefault="005C3A69" w:rsidP="0058689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426"/>
                                    <w:jc w:val="both"/>
                                    <w:rPr>
                                      <w:caps/>
                                      <w:color w:val="auto"/>
                                    </w:rPr>
                                  </w:pPr>
                                  <w:r w:rsidRPr="0077027A">
                                    <w:rPr>
                                      <w:color w:val="auto"/>
                                    </w:rPr>
                                    <w:t xml:space="preserve">Use </w:t>
                                  </w:r>
                                  <w:r w:rsidRPr="0077027A">
                                    <w:rPr>
                                      <w:b/>
                                      <w:bCs/>
                                      <w:color w:val="auto"/>
                                    </w:rPr>
                                    <w:t xml:space="preserve">Times New Roman </w:t>
                                  </w:r>
                                  <w:r w:rsidRPr="0077027A">
                                    <w:rPr>
                                      <w:color w:val="auto"/>
                                    </w:rPr>
                                    <w:t>font for all your answers</w:t>
                                  </w:r>
                                  <w:r w:rsidR="0058689F" w:rsidRPr="0077027A">
                                    <w:rPr>
                                      <w:color w:val="auto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857F9A" id="Group 198" o:spid="_x0000_s1028" style="position:absolute;left:0;text-align:left;margin-left:-102pt;margin-top:353.05pt;width:518.25pt;height:318.6pt;z-index:251677696;mso-wrap-distance-left:14.4pt;mso-wrap-distance-top:3.6pt;mso-wrap-distance-right:14.4pt;mso-wrap-distance-bottom:3.6pt;mso-position-horizontal-relative:margin;mso-position-vertical-relative:margin;mso-width-relative:margin;mso-height-relative:margin" coordorigin=",228" coordsize="35784,2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">
                    <v:rect id="Rectangle 199" o:spid="_x0000_s1029" style="position:absolute;top:228;width:35674;height:2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" fillcolor="#ef4623 [3204]" stroked="f" strokeweight="2pt">
                      <v:textbox>
                        <w:txbxContent>
                          <w:p w14:paraId="3497951E" w14:textId="77777777" w:rsidR="00517329" w:rsidRPr="0058689F" w:rsidRDefault="00517329" w:rsidP="00517329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8689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Instructions:</w:t>
                            </w:r>
                          </w:p>
                        </w:txbxContent>
                      </v:textbox>
                    </v:rect>
                    <v:shape id="Text Box 200" o:spid="_x0000_s1030" type="#_x0000_t202" style="position:absolute;top:2896;width:35784;height:19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29381812" w14:textId="0ECC0E9C" w:rsidR="00FC41D8" w:rsidRPr="00153B1C" w:rsidRDefault="00FC41D8" w:rsidP="0077027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jc w:val="both"/>
                              <w:rPr>
                                <w:rFonts w:asciiTheme="majorBidi" w:hAnsiTheme="majorBidi" w:cstheme="majorBidi"/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rFonts w:asciiTheme="majorBidi" w:hAnsiTheme="majorBidi" w:cstheme="majorBidi"/>
                                <w:color w:val="auto"/>
                              </w:rPr>
                              <w:t xml:space="preserve">You must submit two separate copies </w:t>
                            </w:r>
                            <w:r w:rsidRPr="0077027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auto"/>
                              </w:rPr>
                              <w:t>(one Word file and one PDF file)</w:t>
                            </w:r>
                            <w:r w:rsidRPr="0077027A">
                              <w:rPr>
                                <w:rFonts w:asciiTheme="majorBidi" w:hAnsiTheme="majorBidi" w:cstheme="majorBidi"/>
                                <w:color w:val="auto"/>
                              </w:rPr>
                              <w:t xml:space="preserve"> </w:t>
                            </w:r>
                            <w:r w:rsidR="00062252">
                              <w:rPr>
                                <w:rFonts w:asciiTheme="majorBidi" w:hAnsiTheme="majorBidi" w:cstheme="majorBidi"/>
                                <w:color w:val="auto"/>
                              </w:rPr>
                              <w:t xml:space="preserve">using the Assignment Template </w:t>
                            </w:r>
                            <w:r w:rsidRPr="0077027A">
                              <w:rPr>
                                <w:rFonts w:asciiTheme="majorBidi" w:hAnsiTheme="majorBidi" w:cstheme="majorBidi"/>
                                <w:color w:val="auto"/>
                              </w:rPr>
                              <w:t xml:space="preserve">on Blackboard via the allocated folder. These files </w:t>
                            </w:r>
                            <w:r w:rsidRPr="0077027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auto"/>
                              </w:rPr>
                              <w:t>must not be in compressed format</w:t>
                            </w:r>
                            <w:r w:rsidRPr="0077027A">
                              <w:rPr>
                                <w:rFonts w:asciiTheme="majorBidi" w:hAnsiTheme="majorBidi" w:cstheme="majorBidi"/>
                                <w:color w:val="auto"/>
                              </w:rPr>
                              <w:t>.</w:t>
                            </w:r>
                          </w:p>
                          <w:p w14:paraId="3D4C6D22" w14:textId="77777777" w:rsidR="00153B1C" w:rsidRPr="00A779D4" w:rsidRDefault="00153B1C" w:rsidP="00153B1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color w:val="auto"/>
                              </w:rPr>
                            </w:pPr>
                            <w:r w:rsidRPr="00A779D4">
                              <w:rPr>
                                <w:color w:val="auto"/>
                              </w:rPr>
                              <w:t>It is your responsibility to check and make sure that you have uploaded both the correct files.</w:t>
                            </w:r>
                          </w:p>
                          <w:p w14:paraId="34BA7427" w14:textId="2D69BAF3" w:rsidR="0077027A" w:rsidRPr="0077027A" w:rsidRDefault="0077027A" w:rsidP="008F1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Zero ma</w:t>
                            </w:r>
                            <w:r w:rsidR="00402BFC">
                              <w:rPr>
                                <w:color w:val="auto"/>
                              </w:rPr>
                              <w:t>rk</w:t>
                            </w:r>
                            <w:r>
                              <w:rPr>
                                <w:color w:val="auto"/>
                              </w:rPr>
                              <w:t xml:space="preserve"> will be given if you try to bypass the SafeAssi</w:t>
                            </w:r>
                            <w:r w:rsidR="008F1BD3">
                              <w:rPr>
                                <w:color w:val="auto"/>
                              </w:rPr>
                              <w:t>gn</w:t>
                            </w:r>
                            <w:r>
                              <w:rPr>
                                <w:color w:val="auto"/>
                              </w:rPr>
                              <w:t xml:space="preserve"> (e.g. misspell words, remove spaces between word</w:t>
                            </w:r>
                            <w:r w:rsidR="00062252">
                              <w:rPr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color w:val="auto"/>
                              </w:rPr>
                              <w:t>, hide characters, us</w:t>
                            </w:r>
                            <w:r w:rsidR="00153B1C">
                              <w:rPr>
                                <w:color w:val="auto"/>
                              </w:rPr>
                              <w:t>e</w:t>
                            </w:r>
                            <w:r>
                              <w:rPr>
                                <w:color w:val="auto"/>
                              </w:rPr>
                              <w:t xml:space="preserve"> different character set</w:t>
                            </w:r>
                            <w:r w:rsidR="00062252">
                              <w:rPr>
                                <w:color w:val="auto"/>
                              </w:rPr>
                              <w:t>s</w:t>
                            </w:r>
                            <w:r w:rsidR="00AD41C2">
                              <w:rPr>
                                <w:color w:val="auto"/>
                              </w:rPr>
                              <w:t xml:space="preserve">, </w:t>
                            </w:r>
                            <w:r w:rsidR="00AD41C2" w:rsidRPr="00AD41C2">
                              <w:rPr>
                                <w:color w:val="FF0000"/>
                              </w:rPr>
                              <w:t>convert text into image</w:t>
                            </w:r>
                            <w:r w:rsidRPr="00AD41C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or language</w:t>
                            </w:r>
                            <w:r w:rsidR="00062252">
                              <w:rPr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color w:val="auto"/>
                              </w:rPr>
                              <w:t xml:space="preserve"> other than English or any kind of manipulation).</w:t>
                            </w:r>
                          </w:p>
                          <w:p w14:paraId="3ED5C293" w14:textId="66B5C017" w:rsidR="0058689F" w:rsidRPr="00402BFC" w:rsidRDefault="0058689F" w:rsidP="0077027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>Email submission will not be accepted.</w:t>
                            </w:r>
                          </w:p>
                          <w:p w14:paraId="299667E8" w14:textId="4712E798" w:rsidR="0058689F" w:rsidRPr="008F1BD3" w:rsidRDefault="0058689F" w:rsidP="008F1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>You are advised to make your work clear and well-presented.</w:t>
                            </w:r>
                            <w:r w:rsidR="00675688" w:rsidRPr="0077027A">
                              <w:rPr>
                                <w:color w:val="auto"/>
                              </w:rPr>
                              <w:t xml:space="preserve"> This includes filling your information on the cover page.</w:t>
                            </w:r>
                          </w:p>
                          <w:p w14:paraId="5C6B6B91" w14:textId="77777777" w:rsidR="008F1BD3" w:rsidRPr="0077027A" w:rsidRDefault="008F1BD3" w:rsidP="008F1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You must use this template, failing which will result in zero mark.</w:t>
                            </w:r>
                          </w:p>
                          <w:p w14:paraId="0A1CF558" w14:textId="77777777" w:rsidR="0058689F" w:rsidRPr="0077027A" w:rsidRDefault="0058689F" w:rsidP="0077027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>You MUST show all your work</w:t>
                            </w:r>
                            <w:r w:rsidR="00D707B8" w:rsidRPr="0077027A">
                              <w:rPr>
                                <w:color w:val="auto"/>
                              </w:rPr>
                              <w:t xml:space="preserve">, and text </w:t>
                            </w:r>
                            <w:r w:rsidR="00D707B8" w:rsidRPr="0077027A">
                              <w:rPr>
                                <w:color w:val="auto"/>
                                <w:u w:val="single"/>
                              </w:rPr>
                              <w:t>must not</w:t>
                            </w:r>
                            <w:r w:rsidR="00D707B8" w:rsidRPr="0077027A">
                              <w:rPr>
                                <w:color w:val="auto"/>
                              </w:rPr>
                              <w:t xml:space="preserve"> be converted into an image, unless specified otherwise by the question</w:t>
                            </w:r>
                            <w:r w:rsidRPr="0077027A">
                              <w:rPr>
                                <w:color w:val="auto"/>
                              </w:rPr>
                              <w:t>.</w:t>
                            </w:r>
                          </w:p>
                          <w:p w14:paraId="13FCDE14" w14:textId="0112C871" w:rsidR="0058689F" w:rsidRPr="0077027A" w:rsidRDefault="0058689F" w:rsidP="009D7C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>Late submission will result in ZERO mark.</w:t>
                            </w:r>
                          </w:p>
                          <w:p w14:paraId="66E06614" w14:textId="213AFC84" w:rsidR="0058689F" w:rsidRPr="0077027A" w:rsidRDefault="005C3A69" w:rsidP="008F1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 xml:space="preserve">The work should be your own, copying from students or other </w:t>
                            </w:r>
                            <w:r w:rsidR="00886CC4" w:rsidRPr="0077027A">
                              <w:rPr>
                                <w:color w:val="auto"/>
                              </w:rPr>
                              <w:t>resources</w:t>
                            </w:r>
                            <w:r w:rsidRPr="0077027A">
                              <w:rPr>
                                <w:color w:val="auto"/>
                              </w:rPr>
                              <w:t xml:space="preserve"> will result in ZERO mark</w:t>
                            </w:r>
                            <w:r w:rsidR="0058689F" w:rsidRPr="0077027A">
                              <w:rPr>
                                <w:color w:val="auto"/>
                              </w:rPr>
                              <w:t>.</w:t>
                            </w:r>
                          </w:p>
                          <w:p w14:paraId="49B8EBAD" w14:textId="77777777" w:rsidR="00517329" w:rsidRPr="0077027A" w:rsidRDefault="005C3A69" w:rsidP="005868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caps/>
                                <w:color w:val="auto"/>
                              </w:rPr>
                            </w:pPr>
                            <w:r w:rsidRPr="0077027A">
                              <w:rPr>
                                <w:color w:val="auto"/>
                              </w:rPr>
                              <w:t xml:space="preserve">Use </w:t>
                            </w:r>
                            <w:r w:rsidRPr="0077027A">
                              <w:rPr>
                                <w:b/>
                                <w:bCs/>
                                <w:color w:val="auto"/>
                              </w:rPr>
                              <w:t xml:space="preserve">Times New Roman </w:t>
                            </w:r>
                            <w:r w:rsidRPr="0077027A">
                              <w:rPr>
                                <w:color w:val="auto"/>
                              </w:rPr>
                              <w:t>font for all your answers</w:t>
                            </w:r>
                            <w:r w:rsidR="0058689F" w:rsidRPr="0077027A">
                              <w:rPr>
                                <w:color w:val="auto"/>
                              </w:rPr>
                              <w:t xml:space="preserve">. 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D707B8">
            <w:rPr>
              <w:b/>
              <w:bCs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CBAAF0B" wp14:editId="20DA35D4">
                    <wp:simplePos x="0" y="0"/>
                    <wp:positionH relativeFrom="page">
                      <wp:posOffset>460375</wp:posOffset>
                    </wp:positionH>
                    <wp:positionV relativeFrom="margin">
                      <wp:posOffset>3223895</wp:posOffset>
                    </wp:positionV>
                    <wp:extent cx="6858000" cy="1177290"/>
                    <wp:effectExtent l="0" t="0" r="0" b="3810"/>
                    <wp:wrapSquare wrapText="bothSides"/>
                    <wp:docPr id="15" name="Text Box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177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8D2B67" w14:textId="77777777" w:rsidR="00496101" w:rsidRDefault="00000000">
                                <w:pPr>
                                  <w:pStyle w:val="Organization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5858494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B1FCA">
                                      <w:t>Student Details: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496101" w14:paraId="71E6BD31" w14:textId="77777777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43C6F37F" w14:textId="77777777" w:rsidR="00496101" w:rsidRDefault="0049610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2782A53" w14:textId="77777777" w:rsidR="00496101" w:rsidRDefault="0049610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16FC8E2B" w14:textId="77777777" w:rsidR="00496101" w:rsidRDefault="00496101"/>
                                  </w:tc>
                                </w:tr>
                                <w:tr w:rsidR="00496101" w14:paraId="399DAD1E" w14:textId="77777777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3BF4FC22" w14:textId="6D59FFA5" w:rsidR="00496101" w:rsidRPr="00A24678" w:rsidRDefault="00A24678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Name:</w:t>
                                      </w:r>
                                      <w:r w:rsidR="00462A92" w:rsidRPr="00A24678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9F635C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Waleed </w:t>
                                      </w:r>
                                      <w:proofErr w:type="spellStart"/>
                                      <w:r w:rsidR="009F635C">
                                        <w:rPr>
                                          <w:sz w:val="28"/>
                                          <w:szCs w:val="28"/>
                                        </w:rPr>
                                        <w:t>AlAgeel</w:t>
                                      </w:r>
                                      <w:proofErr w:type="spellEnd"/>
                                    </w:p>
                                    <w:p w14:paraId="40797D97" w14:textId="77777777" w:rsidR="00A24678" w:rsidRDefault="00A24678">
                                      <w:pPr>
                                        <w:pStyle w:val="Footer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0FD3F083" w14:textId="74EEC6D7" w:rsidR="00496101" w:rsidRPr="00A24678" w:rsidRDefault="00E8497B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CRN</w:t>
                                      </w:r>
                                      <w:r w:rsidR="00A24678"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:</w:t>
                                      </w:r>
                                      <w:r w:rsidR="00462A92">
                                        <w:t xml:space="preserve"> </w:t>
                                      </w:r>
                                      <w:r w:rsidR="009F635C">
                                        <w:rPr>
                                          <w:sz w:val="28"/>
                                          <w:szCs w:val="28"/>
                                        </w:rPr>
                                        <w:t>20398</w:t>
                                      </w: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50BE7F38" w14:textId="77777777" w:rsidR="00496101" w:rsidRDefault="00496101" w:rsidP="00E8497B">
                                      <w:pPr>
                                        <w:pStyle w:val="Footer"/>
                                        <w:ind w:left="0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372378F0" w14:textId="1BDEACA7" w:rsidR="00496101" w:rsidRPr="00A24678" w:rsidRDefault="00A24678">
                                      <w:pPr>
                                        <w:pStyle w:val="Foo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A24678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ID: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9F635C">
                                        <w:rPr>
                                          <w:sz w:val="28"/>
                                          <w:szCs w:val="28"/>
                                        </w:rPr>
                                        <w:t>230041499</w:t>
                                      </w:r>
                                    </w:p>
                                    <w:p w14:paraId="66E350BF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  <w:tr w:rsidR="00496101" w14:paraId="275AA6CD" w14:textId="77777777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710729CB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3ADB3F0B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080E4ADD" w14:textId="77777777" w:rsidR="00496101" w:rsidRDefault="00496101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</w:tbl>
                              <w:p w14:paraId="5BBDC7E2" w14:textId="77777777" w:rsidR="00496101" w:rsidRDefault="00496101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BAAF0B" id="Text Box 15" o:spid="_x0000_s1031" type="#_x0000_t202" alt="contact info" style="position:absolute;left:0;text-align:left;margin-left:36.25pt;margin-top:253.85pt;width:540pt;height:92.7pt;z-index:251675648;visibility:visible;mso-wrap-style:square;mso-width-percent:1282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" o:allowoverlap="f" filled="f" stroked="f" strokeweight=".5pt">
                    <v:textbox inset="0,0,0,0">
                      <w:txbxContent>
                        <w:p w14:paraId="758D2B67" w14:textId="77777777" w:rsidR="00496101" w:rsidRDefault="00000000">
                          <w:pPr>
                            <w:pStyle w:val="Organization"/>
                          </w:pPr>
                          <w:sdt>
                            <w:sdtPr>
                              <w:alias w:val="Company"/>
                              <w:tag w:val=""/>
                              <w:id w:val="-5858494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B1FCA">
                                <w:t>Student Details: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1"/>
                            <w:gridCol w:w="3602"/>
                            <w:gridCol w:w="3602"/>
                          </w:tblGrid>
                          <w:tr w:rsidR="00496101" w14:paraId="71E6BD31" w14:textId="77777777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43C6F37F" w14:textId="77777777" w:rsidR="00496101" w:rsidRDefault="00496101"/>
                            </w:tc>
                            <w:tc>
                              <w:tcPr>
                                <w:tcW w:w="1667" w:type="pct"/>
                              </w:tcPr>
                              <w:p w14:paraId="42782A53" w14:textId="77777777" w:rsidR="00496101" w:rsidRDefault="00496101"/>
                            </w:tc>
                            <w:tc>
                              <w:tcPr>
                                <w:tcW w:w="1667" w:type="pct"/>
                              </w:tcPr>
                              <w:p w14:paraId="16FC8E2B" w14:textId="77777777" w:rsidR="00496101" w:rsidRDefault="00496101"/>
                            </w:tc>
                          </w:tr>
                          <w:tr w:rsidR="00496101" w14:paraId="399DAD1E" w14:textId="77777777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3BF4FC22" w14:textId="6D59FFA5" w:rsidR="00496101" w:rsidRPr="00A24678" w:rsidRDefault="00A24678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Name:</w:t>
                                </w:r>
                                <w:r w:rsidR="00462A92" w:rsidRPr="00A24678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9F635C">
                                  <w:rPr>
                                    <w:sz w:val="28"/>
                                    <w:szCs w:val="28"/>
                                  </w:rPr>
                                  <w:t xml:space="preserve">Waleed </w:t>
                                </w:r>
                                <w:proofErr w:type="spellStart"/>
                                <w:r w:rsidR="009F635C">
                                  <w:rPr>
                                    <w:sz w:val="28"/>
                                    <w:szCs w:val="28"/>
                                  </w:rPr>
                                  <w:t>AlAgeel</w:t>
                                </w:r>
                                <w:proofErr w:type="spellEnd"/>
                              </w:p>
                              <w:p w14:paraId="40797D97" w14:textId="77777777" w:rsidR="00A24678" w:rsidRDefault="00A24678">
                                <w:pPr>
                                  <w:pStyle w:val="Foo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D3F083" w14:textId="74EEC6D7" w:rsidR="00496101" w:rsidRPr="00A24678" w:rsidRDefault="00E8497B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CRN</w:t>
                                </w:r>
                                <w:r w:rsidR="00A24678"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462A92">
                                  <w:t xml:space="preserve"> </w:t>
                                </w:r>
                                <w:r w:rsidR="009F635C">
                                  <w:rPr>
                                    <w:sz w:val="28"/>
                                    <w:szCs w:val="28"/>
                                  </w:rPr>
                                  <w:t>20398</w:t>
                                </w: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14:paraId="50BE7F38" w14:textId="77777777" w:rsidR="00496101" w:rsidRDefault="00496101" w:rsidP="00E8497B">
                                <w:pPr>
                                  <w:pStyle w:val="Footer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14:paraId="372378F0" w14:textId="1BDEACA7" w:rsidR="00496101" w:rsidRPr="00A24678" w:rsidRDefault="00A24678">
                                <w:pPr>
                                  <w:pStyle w:val="Foo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24678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ID: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9F635C">
                                  <w:rPr>
                                    <w:sz w:val="28"/>
                                    <w:szCs w:val="28"/>
                                  </w:rPr>
                                  <w:t>230041499</w:t>
                                </w:r>
                              </w:p>
                              <w:p w14:paraId="66E350BF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496101" w14:paraId="275AA6CD" w14:textId="77777777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710729CB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3ADB3F0B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080E4ADD" w14:textId="77777777" w:rsidR="00496101" w:rsidRDefault="00496101">
                                <w:pPr>
                                  <w:pStyle w:val="Footer"/>
                                </w:pPr>
                              </w:p>
                            </w:tc>
                          </w:tr>
                        </w:tbl>
                        <w:p w14:paraId="5BBDC7E2" w14:textId="77777777" w:rsidR="00496101" w:rsidRDefault="00496101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62A92">
            <w:br w:type="page"/>
          </w:r>
        </w:p>
      </w:sdtContent>
    </w:sdt>
    <w:p w14:paraId="4B165F50" w14:textId="77777777" w:rsidR="00496101" w:rsidRDefault="00496101">
      <w:pPr>
        <w:sectPr w:rsidR="00496101" w:rsidSect="00E564A1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14:paraId="579D2835" w14:textId="3303A09E" w:rsidR="00BE6037" w:rsidRDefault="00761F48" w:rsidP="000E1C6D">
      <w:pPr>
        <w:pStyle w:val="Heading1"/>
        <w:rPr>
          <w:rtl/>
        </w:rPr>
      </w:pPr>
      <w:bookmarkStart w:id="0" w:name="_Toc321140622"/>
      <w:r>
        <w:rPr>
          <w:noProof/>
          <w:lang w:eastAsia="en-U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84BEC67" wp14:editId="29C662E5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377950" cy="2303780"/>
                <wp:effectExtent l="0" t="0" r="0" b="0"/>
                <wp:wrapSquare wrapText="largest"/>
                <wp:docPr id="5" name="Text Box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30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DDA0" w14:textId="77777777" w:rsidR="00E27D6D" w:rsidRDefault="00B916D5" w:rsidP="00E27D6D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Learning Outcome(s):</w:t>
                            </w:r>
                          </w:p>
                          <w:p w14:paraId="2CC65DB8" w14:textId="641CD83F" w:rsidR="00B916D5" w:rsidRDefault="00085E07" w:rsidP="00E27D6D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 w:rsidRPr="00085E07">
                              <w:rPr>
                                <w:rStyle w:val="QuoteChar"/>
                                <w:i/>
                                <w:iCs/>
                              </w:rPr>
                              <w:t>CLO4</w:t>
                            </w:r>
                            <w:r w:rsidR="00E27D6D">
                              <w:rPr>
                                <w:rStyle w:val="QuoteChar"/>
                                <w:i/>
                                <w:iCs/>
                              </w:rPr>
                              <w:t>:</w:t>
                            </w:r>
                          </w:p>
                          <w:p w14:paraId="74C23DB4" w14:textId="6340AC8B" w:rsidR="00FB3FB6" w:rsidRDefault="00085E07" w:rsidP="00FB3FB6">
                            <w:r w:rsidRPr="00085E07">
                              <w:rPr>
                                <w:rStyle w:val="QuoteChar"/>
                              </w:rPr>
                              <w:t>Develop a program based on specification using programming language elements including syntax, data types, conditional statement, control structures</w:t>
                            </w:r>
                            <w:r w:rsidR="009C4870">
                              <w:rPr>
                                <w:rStyle w:val="QuoteChar"/>
                              </w:rPr>
                              <w:t>.</w:t>
                            </w:r>
                          </w:p>
                          <w:p w14:paraId="5AC60F09" w14:textId="77777777" w:rsidR="00FB3FB6" w:rsidRDefault="00FB3FB6" w:rsidP="00FB3FB6"/>
                          <w:p w14:paraId="7B3BB4CB" w14:textId="77777777" w:rsidR="00FB3FB6" w:rsidRDefault="00FB3FB6" w:rsidP="00FB3FB6"/>
                          <w:p w14:paraId="3C93B87F" w14:textId="77777777" w:rsidR="00FB3FB6" w:rsidRDefault="00FB3FB6" w:rsidP="00FB3FB6"/>
                          <w:p w14:paraId="0A19B795" w14:textId="77777777" w:rsidR="00FB3FB6" w:rsidRDefault="00FB3FB6" w:rsidP="00FB3FB6"/>
                          <w:p w14:paraId="17A481A2" w14:textId="77777777" w:rsidR="00FB3FB6" w:rsidRDefault="00FB3FB6" w:rsidP="00FB3FB6"/>
                          <w:p w14:paraId="1D0DE7AA" w14:textId="77777777" w:rsidR="00FB3FB6" w:rsidRPr="00FB3FB6" w:rsidRDefault="00FB3FB6" w:rsidP="00034555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84BEC67" id="Text Box 5" o:spid="_x0000_s1032" type="#_x0000_t202" alt="Sidebar" style="position:absolute;margin-left:0;margin-top:0;width:108.5pt;height:181.4pt;z-index:251659264;visibility:visible;mso-wrap-style:square;mso-width-percent:0;mso-height-percent:950;mso-left-percent:59;mso-wrap-distance-left:14.4pt;mso-wrap-distance-top:0;mso-wrap-distance-right:14.4pt;mso-wrap-distance-bottom:3in;mso-position-horizontal-relative:page;mso-position-vertical:top;mso-position-vertical-relative:margin;mso-width-percent: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" filled="f" stroked="f" strokeweight=".5pt">
                <v:textbox inset="3.6pt,0,3.6pt,0">
                  <w:txbxContent>
                    <w:p w14:paraId="41A0DDA0" w14:textId="77777777" w:rsidR="00E27D6D" w:rsidRDefault="00B916D5" w:rsidP="00E27D6D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>Learning Outcome(s):</w:t>
                      </w:r>
                    </w:p>
                    <w:p w14:paraId="2CC65DB8" w14:textId="641CD83F" w:rsidR="00B916D5" w:rsidRDefault="00085E07" w:rsidP="00E27D6D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 w:rsidRPr="00085E07">
                        <w:rPr>
                          <w:rStyle w:val="QuoteChar"/>
                          <w:i/>
                          <w:iCs/>
                        </w:rPr>
                        <w:t>CLO4</w:t>
                      </w:r>
                      <w:r w:rsidR="00E27D6D">
                        <w:rPr>
                          <w:rStyle w:val="QuoteChar"/>
                          <w:i/>
                          <w:iCs/>
                        </w:rPr>
                        <w:t>:</w:t>
                      </w:r>
                    </w:p>
                    <w:p w14:paraId="74C23DB4" w14:textId="6340AC8B" w:rsidR="00FB3FB6" w:rsidRDefault="00085E07" w:rsidP="00FB3FB6">
                      <w:r w:rsidRPr="00085E07">
                        <w:rPr>
                          <w:rStyle w:val="QuoteChar"/>
                        </w:rPr>
                        <w:t>Develop a program based on specification using programming language elements including syntax, data types, conditional statement, control structures</w:t>
                      </w:r>
                      <w:r w:rsidR="009C4870">
                        <w:rPr>
                          <w:rStyle w:val="QuoteChar"/>
                        </w:rPr>
                        <w:t>.</w:t>
                      </w:r>
                    </w:p>
                    <w:p w14:paraId="5AC60F09" w14:textId="77777777" w:rsidR="00FB3FB6" w:rsidRDefault="00FB3FB6" w:rsidP="00FB3FB6"/>
                    <w:p w14:paraId="7B3BB4CB" w14:textId="77777777" w:rsidR="00FB3FB6" w:rsidRDefault="00FB3FB6" w:rsidP="00FB3FB6"/>
                    <w:p w14:paraId="3C93B87F" w14:textId="77777777" w:rsidR="00FB3FB6" w:rsidRDefault="00FB3FB6" w:rsidP="00FB3FB6"/>
                    <w:p w14:paraId="0A19B795" w14:textId="77777777" w:rsidR="00FB3FB6" w:rsidRDefault="00FB3FB6" w:rsidP="00FB3FB6"/>
                    <w:p w14:paraId="17A481A2" w14:textId="77777777" w:rsidR="00FB3FB6" w:rsidRDefault="00FB3FB6" w:rsidP="00FB3FB6"/>
                    <w:p w14:paraId="1D0DE7AA" w14:textId="77777777" w:rsidR="00FB3FB6" w:rsidRPr="00FB3FB6" w:rsidRDefault="00FB3FB6" w:rsidP="00034555">
                      <w:pPr>
                        <w:jc w:val="center"/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822BA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4FD12B" wp14:editId="77E622AB">
                <wp:simplePos x="0" y="0"/>
                <wp:positionH relativeFrom="column">
                  <wp:posOffset>4193438</wp:posOffset>
                </wp:positionH>
                <wp:positionV relativeFrom="page">
                  <wp:posOffset>1675181</wp:posOffset>
                </wp:positionV>
                <wp:extent cx="1096645" cy="306705"/>
                <wp:effectExtent l="57150" t="38100" r="84455" b="9334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0670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89E355" w14:textId="7CF4E99A" w:rsidR="00034555" w:rsidRPr="00034555" w:rsidRDefault="006D3425" w:rsidP="0003455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 w:rsidR="00034555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FD12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33" type="#_x0000_t185" style="position:absolute;margin-left:330.2pt;margin-top:131.9pt;width:86.35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" strokecolor="black [3200]" strokeweight="2pt">
                <v:shadow on="t" color="black" opacity="24903f" origin=",.5" offset="0,.55556mm"/>
                <v:textbox>
                  <w:txbxContent>
                    <w:p w14:paraId="0A89E355" w14:textId="7CF4E99A" w:rsidR="00034555" w:rsidRPr="00034555" w:rsidRDefault="006D3425" w:rsidP="00034555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  <w:r w:rsidR="00034555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r w:rsidR="00B916D5">
        <w:t>Question One</w:t>
      </w:r>
    </w:p>
    <w:p w14:paraId="247A4F5C" w14:textId="141A46E0" w:rsidR="000E1C6D" w:rsidRDefault="008F3B50" w:rsidP="000E1C6D">
      <w:r>
        <w:t>Find</w:t>
      </w:r>
      <w:r w:rsidRPr="008F3B50">
        <w:t xml:space="preserve"> the issue</w:t>
      </w:r>
      <w:r>
        <w:t>s</w:t>
      </w:r>
      <w:r w:rsidRPr="008F3B50">
        <w:t xml:space="preserve"> in the following </w:t>
      </w:r>
      <w:r>
        <w:t xml:space="preserve">Java </w:t>
      </w:r>
      <w:r w:rsidRPr="008F3B50">
        <w:t>code</w:t>
      </w:r>
      <w:r>
        <w:t xml:space="preserve">, then </w:t>
      </w:r>
      <w:r w:rsidRPr="008F3B50">
        <w:t xml:space="preserve">correct </w:t>
      </w:r>
      <w:r>
        <w:t>them.</w:t>
      </w:r>
    </w:p>
    <w:p w14:paraId="23143AF0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public class Rectangular</w:t>
      </w:r>
    </w:p>
    <w:p w14:paraId="5A25D7B6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{</w:t>
      </w:r>
    </w:p>
    <w:p w14:paraId="78D148BD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private int length;</w:t>
      </w:r>
    </w:p>
    <w:p w14:paraId="35FA2D03" w14:textId="10F661B0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private int width;</w:t>
      </w:r>
    </w:p>
    <w:p w14:paraId="6FFC7C00" w14:textId="77777777" w:rsidR="00744F90" w:rsidRPr="0017228C" w:rsidRDefault="00744F90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</w:p>
    <w:p w14:paraId="599DA554" w14:textId="58F7FCED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public</w:t>
      </w:r>
      <w:r w:rsidR="00C92153"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</w:t>
      </w: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Rectangular(int length, int width)</w:t>
      </w:r>
    </w:p>
    <w:p w14:paraId="0FDC6E2C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{</w:t>
      </w:r>
    </w:p>
    <w:p w14:paraId="167B3B9E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    </w:t>
      </w:r>
      <w:proofErr w:type="spellStart"/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this.length</w:t>
      </w:r>
      <w:proofErr w:type="spellEnd"/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= length;</w:t>
      </w:r>
    </w:p>
    <w:p w14:paraId="10AAE7A1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    </w:t>
      </w:r>
      <w:proofErr w:type="spellStart"/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this.width</w:t>
      </w:r>
      <w:proofErr w:type="spellEnd"/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= width;</w:t>
      </w:r>
    </w:p>
    <w:p w14:paraId="0784CD0E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}</w:t>
      </w:r>
    </w:p>
    <w:p w14:paraId="0CBB4318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</w:p>
    <w:p w14:paraId="07099B42" w14:textId="328D3E7F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public </w:t>
      </w:r>
      <w:r w:rsidR="00FB7020">
        <w:rPr>
          <w:rFonts w:ascii="Courier New" w:hAnsi="Courier New" w:cs="Courier New"/>
          <w:color w:val="0D0D0D" w:themeColor="text1" w:themeTint="F2"/>
          <w:sz w:val="22"/>
          <w:szCs w:val="22"/>
        </w:rPr>
        <w:t>int</w:t>
      </w: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area()</w:t>
      </w:r>
    </w:p>
    <w:p w14:paraId="1695D48C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{</w:t>
      </w:r>
    </w:p>
    <w:p w14:paraId="0D07C0BA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    return length * width;</w:t>
      </w:r>
    </w:p>
    <w:p w14:paraId="7D794614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}</w:t>
      </w:r>
    </w:p>
    <w:p w14:paraId="5E182389" w14:textId="78965DCA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}</w:t>
      </w:r>
    </w:p>
    <w:p w14:paraId="1F6C4C2D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</w:p>
    <w:p w14:paraId="626F42AB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public class </w:t>
      </w:r>
      <w:bookmarkStart w:id="1" w:name="_Hlk166133692"/>
      <w:proofErr w:type="spellStart"/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RectangularTest</w:t>
      </w:r>
      <w:bookmarkEnd w:id="1"/>
      <w:proofErr w:type="spellEnd"/>
    </w:p>
    <w:p w14:paraId="615D7D53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{</w:t>
      </w:r>
    </w:p>
    <w:p w14:paraId="5A9DC5DF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 public static void main (String[] </w:t>
      </w:r>
      <w:proofErr w:type="spellStart"/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args</w:t>
      </w:r>
      <w:proofErr w:type="spellEnd"/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)</w:t>
      </w:r>
    </w:p>
    <w:p w14:paraId="71BCEB5A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{</w:t>
      </w:r>
    </w:p>
    <w:p w14:paraId="779DD8BF" w14:textId="40845565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  </w:t>
      </w:r>
      <w:r w:rsidR="00FB7020"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Rectangular </w:t>
      </w: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r1 = </w:t>
      </w:r>
      <w:r w:rsidR="00E934CA"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new </w:t>
      </w:r>
      <w:r w:rsidR="00FB7020"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Rectangular</w:t>
      </w: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(3,5);</w:t>
      </w:r>
    </w:p>
    <w:p w14:paraId="7D911DBB" w14:textId="05AD3579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  </w:t>
      </w:r>
      <w:proofErr w:type="spellStart"/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System.out.println</w:t>
      </w:r>
      <w:proofErr w:type="spellEnd"/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(</w:t>
      </w:r>
      <w:r w:rsidR="00FB7020">
        <w:rPr>
          <w:rFonts w:ascii="Courier New" w:hAnsi="Courier New" w:cs="Courier New"/>
          <w:color w:val="0D0D0D" w:themeColor="text1" w:themeTint="F2"/>
          <w:sz w:val="22"/>
          <w:szCs w:val="22"/>
        </w:rPr>
        <w:t>r1.</w:t>
      </w: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area());</w:t>
      </w:r>
    </w:p>
    <w:p w14:paraId="26A0A3F0" w14:textId="77777777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   }</w:t>
      </w:r>
    </w:p>
    <w:p w14:paraId="0A76230A" w14:textId="7BBE0853" w:rsidR="00AD3AF4" w:rsidRPr="0017228C" w:rsidRDefault="00AD3AF4" w:rsidP="00801C01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7228C">
        <w:rPr>
          <w:rFonts w:ascii="Courier New" w:hAnsi="Courier New" w:cs="Courier New"/>
          <w:color w:val="0D0D0D" w:themeColor="text1" w:themeTint="F2"/>
          <w:sz w:val="22"/>
          <w:szCs w:val="22"/>
        </w:rPr>
        <w:t>}</w:t>
      </w:r>
    </w:p>
    <w:p w14:paraId="55862467" w14:textId="1841DC17" w:rsidR="00F94DD3" w:rsidRPr="002F06B1" w:rsidRDefault="00FB7020" w:rsidP="002C2D83">
      <w:pPr>
        <w:spacing w:after="0" w:line="360" w:lineRule="auto"/>
        <w:ind w:left="720"/>
        <w:rPr>
          <w:rFonts w:ascii="Times New Roman" w:hAnsi="Times New Roman" w:cs="Times New Roman"/>
          <w:color w:val="0D0D0D" w:themeColor="text1" w:themeTint="F2"/>
          <w:sz w:val="22"/>
          <w:szCs w:val="22"/>
          <w:u w:val="words"/>
        </w:rPr>
      </w:pPr>
      <w:r>
        <w:rPr>
          <w:rFonts w:ascii="Courier New" w:hAnsi="Courier New" w:cs="Courier New"/>
          <w:color w:val="0D0D0D" w:themeColor="text1" w:themeTint="F2"/>
          <w:sz w:val="22"/>
          <w:szCs w:val="22"/>
        </w:rPr>
        <w:br/>
      </w:r>
      <w:r>
        <w:rPr>
          <w:rFonts w:ascii="Courier New" w:hAnsi="Courier New" w:cs="Courier New"/>
          <w:color w:val="0D0D0D" w:themeColor="text1" w:themeTint="F2"/>
          <w:sz w:val="22"/>
          <w:szCs w:val="22"/>
        </w:rPr>
        <w:br/>
      </w:r>
      <w:r w:rsidRPr="002F06B1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There was an issue in the area function where the return type was String but, in the code, it was returning an int.</w:t>
      </w:r>
      <w:r w:rsidRPr="002F06B1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Pr="002F06B1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Another issue was that in the main function of the program it was trying to use the area function, but it was out of scope. </w:t>
      </w:r>
      <w:r w:rsidR="0055690E" w:rsidRPr="002F06B1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</w:r>
      <w:r w:rsidR="0055690E" w:rsidRPr="002F06B1">
        <w:rPr>
          <w:rFonts w:ascii="Times New Roman" w:hAnsi="Times New Roman" w:cs="Times New Roman"/>
          <w:color w:val="0D0D0D" w:themeColor="text1" w:themeTint="F2"/>
          <w:sz w:val="22"/>
          <w:szCs w:val="22"/>
        </w:rPr>
        <w:br/>
        <w:t xml:space="preserve">This might not be an </w:t>
      </w:r>
      <w:r w:rsidR="002F06B1" w:rsidRPr="002F06B1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issue,</w:t>
      </w:r>
      <w:r w:rsidR="0055690E" w:rsidRPr="002F06B1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but I would rather mention it than lose marks for it. The </w:t>
      </w:r>
      <w:r w:rsidR="0055690E" w:rsidRPr="002F06B1">
        <w:rPr>
          <w:rFonts w:ascii="Times New Roman" w:hAnsi="Times New Roman" w:cs="Times New Roman"/>
          <w:color w:val="0D0D0D" w:themeColor="text1" w:themeTint="F2"/>
          <w:sz w:val="22"/>
          <w:szCs w:val="22"/>
        </w:rPr>
        <w:lastRenderedPageBreak/>
        <w:t xml:space="preserve">classes should be split into 2 files, or the first class should not be public so it can be in the same file of the </w:t>
      </w:r>
      <w:proofErr w:type="spellStart"/>
      <w:r w:rsidR="0055690E" w:rsidRPr="002F06B1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RectangularTest</w:t>
      </w:r>
      <w:proofErr w:type="spellEnd"/>
      <w:r w:rsidR="0055690E" w:rsidRPr="002F06B1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class</w:t>
      </w:r>
      <w:r w:rsidR="00F239A3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and not require an import to use it.</w:t>
      </w:r>
    </w:p>
    <w:p w14:paraId="261B9B92" w14:textId="77777777" w:rsidR="00496101" w:rsidRDefault="00822BAC">
      <w:pPr>
        <w:pStyle w:val="Heading1"/>
      </w:pPr>
      <w:bookmarkStart w:id="2" w:name="_Toc321140623"/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E31CF4" wp14:editId="7FDA6D7E">
                <wp:simplePos x="0" y="0"/>
                <wp:positionH relativeFrom="column">
                  <wp:posOffset>4194810</wp:posOffset>
                </wp:positionH>
                <wp:positionV relativeFrom="page">
                  <wp:posOffset>1470355</wp:posOffset>
                </wp:positionV>
                <wp:extent cx="1098000" cy="306000"/>
                <wp:effectExtent l="57150" t="38100" r="83185" b="94615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000" cy="306000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14DCDFF" w14:textId="523DEA81" w:rsidR="00822BAC" w:rsidRPr="00034555" w:rsidRDefault="0078614E" w:rsidP="00822BA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 w:rsidR="00822BAC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1CF4" id="Double Bracket 2" o:spid="_x0000_s1034" type="#_x0000_t185" style="position:absolute;margin-left:330.3pt;margin-top:115.8pt;width:86.45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" strokecolor="black [3200]" strokeweight="2pt">
                <v:shadow on="t" color="black" opacity="24903f" origin=",.5" offset="0,.55556mm"/>
                <v:textbox>
                  <w:txbxContent>
                    <w:p w14:paraId="114DCDFF" w14:textId="523DEA81" w:rsidR="00822BAC" w:rsidRPr="00034555" w:rsidRDefault="0078614E" w:rsidP="00822BA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  <w:r w:rsidR="00822BAC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16D5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1792" behindDoc="0" locked="0" layoutInCell="1" allowOverlap="1" wp14:anchorId="79A76518" wp14:editId="25DE4055">
                <wp:simplePos x="0" y="0"/>
                <wp:positionH relativeFrom="page">
                  <wp:posOffset>470840</wp:posOffset>
                </wp:positionH>
                <wp:positionV relativeFrom="margin">
                  <wp:posOffset>-1270</wp:posOffset>
                </wp:positionV>
                <wp:extent cx="1247775" cy="2304288"/>
                <wp:effectExtent l="0" t="0" r="0" b="0"/>
                <wp:wrapSquare wrapText="largest"/>
                <wp:docPr id="21" name="Text Box 21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B5C5D" w14:textId="1F6321BA" w:rsidR="0078614E" w:rsidRDefault="0078614E" w:rsidP="0078614E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 xml:space="preserve">Learning Outcome(s): </w:t>
                            </w:r>
                            <w:r w:rsidRPr="00085E07">
                              <w:rPr>
                                <w:rStyle w:val="QuoteChar"/>
                                <w:i/>
                                <w:iCs/>
                              </w:rPr>
                              <w:t>CLO4</w:t>
                            </w:r>
                            <w:r w:rsidR="00E27D6D">
                              <w:rPr>
                                <w:rStyle w:val="QuoteChar"/>
                                <w:i/>
                                <w:iCs/>
                              </w:rPr>
                              <w:t>:</w:t>
                            </w:r>
                          </w:p>
                          <w:p w14:paraId="738315ED" w14:textId="77777777" w:rsidR="0078614E" w:rsidRDefault="0078614E" w:rsidP="0078614E">
                            <w:r w:rsidRPr="00085E07">
                              <w:rPr>
                                <w:rStyle w:val="QuoteChar"/>
                              </w:rPr>
                              <w:t>Develop a program based on specification using programming language elements including syntax, data types, conditional statement, control structures</w:t>
                            </w:r>
                            <w:r>
                              <w:rPr>
                                <w:rStyle w:val="QuoteChar"/>
                              </w:rPr>
                              <w:t>.</w:t>
                            </w:r>
                          </w:p>
                          <w:p w14:paraId="06ED2381" w14:textId="77777777" w:rsidR="0078614E" w:rsidRDefault="0078614E" w:rsidP="0078614E"/>
                          <w:p w14:paraId="5277CFD3" w14:textId="77777777" w:rsidR="0078614E" w:rsidRDefault="0078614E" w:rsidP="0078614E"/>
                          <w:p w14:paraId="596CA1D3" w14:textId="77777777" w:rsidR="0078614E" w:rsidRDefault="0078614E" w:rsidP="0078614E"/>
                          <w:p w14:paraId="37890321" w14:textId="77777777" w:rsidR="0078614E" w:rsidRDefault="0078614E" w:rsidP="0078614E"/>
                          <w:p w14:paraId="1E49DCE9" w14:textId="77777777" w:rsidR="0078614E" w:rsidRDefault="0078614E" w:rsidP="0078614E"/>
                          <w:p w14:paraId="12AC9AE8" w14:textId="77777777" w:rsidR="0078614E" w:rsidRPr="00FB3FB6" w:rsidRDefault="0078614E" w:rsidP="0078614E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78B84197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79A76518" id="Text Box 21" o:spid="_x0000_s1035" type="#_x0000_t202" alt="Sidebar" style="position:absolute;margin-left:37.05pt;margin-top:-.1pt;width:98.25pt;height:181.45pt;z-index:251681792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" filled="f" stroked="f" strokeweight=".5pt">
                <v:textbox inset="3.6pt,0,3.6pt,0">
                  <w:txbxContent>
                    <w:p w14:paraId="2D2B5C5D" w14:textId="1F6321BA" w:rsidR="0078614E" w:rsidRDefault="0078614E" w:rsidP="0078614E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 xml:space="preserve">Learning Outcome(s): </w:t>
                      </w:r>
                      <w:r w:rsidRPr="00085E07">
                        <w:rPr>
                          <w:rStyle w:val="QuoteChar"/>
                          <w:i/>
                          <w:iCs/>
                        </w:rPr>
                        <w:t>CLO4</w:t>
                      </w:r>
                      <w:r w:rsidR="00E27D6D">
                        <w:rPr>
                          <w:rStyle w:val="QuoteChar"/>
                          <w:i/>
                          <w:iCs/>
                        </w:rPr>
                        <w:t>:</w:t>
                      </w:r>
                    </w:p>
                    <w:p w14:paraId="738315ED" w14:textId="77777777" w:rsidR="0078614E" w:rsidRDefault="0078614E" w:rsidP="0078614E">
                      <w:r w:rsidRPr="00085E07">
                        <w:rPr>
                          <w:rStyle w:val="QuoteChar"/>
                        </w:rPr>
                        <w:t>Develop a program based on specification using programming language elements including syntax, data types, conditional statement, control structures</w:t>
                      </w:r>
                      <w:r>
                        <w:rPr>
                          <w:rStyle w:val="QuoteChar"/>
                        </w:rPr>
                        <w:t>.</w:t>
                      </w:r>
                    </w:p>
                    <w:p w14:paraId="06ED2381" w14:textId="77777777" w:rsidR="0078614E" w:rsidRDefault="0078614E" w:rsidP="0078614E"/>
                    <w:p w14:paraId="5277CFD3" w14:textId="77777777" w:rsidR="0078614E" w:rsidRDefault="0078614E" w:rsidP="0078614E"/>
                    <w:p w14:paraId="596CA1D3" w14:textId="77777777" w:rsidR="0078614E" w:rsidRDefault="0078614E" w:rsidP="0078614E"/>
                    <w:p w14:paraId="37890321" w14:textId="77777777" w:rsidR="0078614E" w:rsidRDefault="0078614E" w:rsidP="0078614E"/>
                    <w:p w14:paraId="1E49DCE9" w14:textId="77777777" w:rsidR="0078614E" w:rsidRDefault="0078614E" w:rsidP="0078614E"/>
                    <w:p w14:paraId="12AC9AE8" w14:textId="77777777" w:rsidR="0078614E" w:rsidRPr="00FB3FB6" w:rsidRDefault="0078614E" w:rsidP="0078614E">
                      <w:pPr>
                        <w:jc w:val="center"/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</w:p>
                    <w:p w14:paraId="78B84197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2"/>
      <w:r w:rsidR="00B916D5">
        <w:t>Question Two</w:t>
      </w:r>
    </w:p>
    <w:p w14:paraId="0C2BE6AA" w14:textId="286FD80C" w:rsidR="00496101" w:rsidRDefault="00BA13C9" w:rsidP="00BA13C9">
      <w:pPr>
        <w:pStyle w:val="ListParagraph"/>
        <w:numPr>
          <w:ilvl w:val="0"/>
          <w:numId w:val="11"/>
        </w:numPr>
        <w:spacing w:before="360" w:after="0" w:line="312" w:lineRule="auto"/>
      </w:pPr>
      <w:r>
        <w:t>Create</w:t>
      </w:r>
      <w:r w:rsidR="00034652">
        <w:t xml:space="preserve"> a Java class</w:t>
      </w:r>
      <w:r w:rsidR="00EE5920">
        <w:t xml:space="preserve"> for </w:t>
      </w:r>
      <w:r w:rsidR="00EE5920" w:rsidRPr="00BA13C9">
        <w:rPr>
          <w:b/>
          <w:bCs/>
          <w:i/>
          <w:iCs/>
        </w:rPr>
        <w:t>Student</w:t>
      </w:r>
      <w:r w:rsidR="00034652">
        <w:t xml:space="preserve"> with the following requirements:</w:t>
      </w:r>
    </w:p>
    <w:p w14:paraId="19750C40" w14:textId="43167FA1" w:rsidR="00034652" w:rsidRDefault="00D5346B" w:rsidP="00BA13C9">
      <w:pPr>
        <w:pStyle w:val="ListParagraph"/>
        <w:numPr>
          <w:ilvl w:val="0"/>
          <w:numId w:val="10"/>
        </w:numPr>
        <w:spacing w:after="0" w:line="312" w:lineRule="auto"/>
      </w:pPr>
      <w:r>
        <w:t>Each</w:t>
      </w:r>
      <w:r w:rsidRPr="00D5346B">
        <w:t xml:space="preserve"> </w:t>
      </w:r>
      <w:r w:rsidR="00EE5920">
        <w:t>student</w:t>
      </w:r>
      <w:r w:rsidRPr="00D5346B">
        <w:t xml:space="preserve"> has </w:t>
      </w:r>
      <w:r w:rsidR="00EE5920">
        <w:t>two</w:t>
      </w:r>
      <w:r w:rsidRPr="00D5346B">
        <w:t xml:space="preserve"> attributes: </w:t>
      </w:r>
      <w:r w:rsidR="00EE5920" w:rsidRPr="00EE5920">
        <w:rPr>
          <w:i/>
          <w:iCs/>
        </w:rPr>
        <w:t>Name</w:t>
      </w:r>
      <w:r w:rsidR="00F66DD0">
        <w:rPr>
          <w:i/>
          <w:iCs/>
        </w:rPr>
        <w:t xml:space="preserve"> and</w:t>
      </w:r>
      <w:r w:rsidRPr="00EE5920">
        <w:rPr>
          <w:i/>
          <w:iCs/>
        </w:rPr>
        <w:t xml:space="preserve"> </w:t>
      </w:r>
      <w:r w:rsidR="00EE5920" w:rsidRPr="00EE5920">
        <w:rPr>
          <w:i/>
          <w:iCs/>
        </w:rPr>
        <w:t>ID</w:t>
      </w:r>
      <w:r w:rsidRPr="00D5346B">
        <w:t>.</w:t>
      </w:r>
    </w:p>
    <w:p w14:paraId="59657149" w14:textId="4A02B406" w:rsidR="00EE5920" w:rsidRDefault="00EE5920" w:rsidP="00EE5920">
      <w:pPr>
        <w:pStyle w:val="ListParagraph"/>
        <w:numPr>
          <w:ilvl w:val="0"/>
          <w:numId w:val="10"/>
        </w:numPr>
        <w:spacing w:before="360" w:after="0" w:line="312" w:lineRule="auto"/>
      </w:pPr>
      <w:r>
        <w:t>Create two constructors</w:t>
      </w:r>
      <w:r w:rsidR="00A84758">
        <w:t>. O</w:t>
      </w:r>
      <w:r>
        <w:t xml:space="preserve">ne </w:t>
      </w:r>
      <w:r w:rsidR="00A84758">
        <w:t xml:space="preserve">constructor </w:t>
      </w:r>
      <w:r>
        <w:t xml:space="preserve">without parameters to initialize all the instance variables to default values, and </w:t>
      </w:r>
      <w:r w:rsidR="00573DA7">
        <w:t>a</w:t>
      </w:r>
      <w:r>
        <w:t>nother constructor to initialize all the attributes to specific values.</w:t>
      </w:r>
    </w:p>
    <w:p w14:paraId="6DB668EA" w14:textId="04BDECFE" w:rsidR="00D5346B" w:rsidRDefault="00EE5920" w:rsidP="00EE5920">
      <w:pPr>
        <w:pStyle w:val="ListParagraph"/>
        <w:numPr>
          <w:ilvl w:val="0"/>
          <w:numId w:val="10"/>
        </w:numPr>
        <w:spacing w:before="360" w:after="0" w:line="312" w:lineRule="auto"/>
      </w:pPr>
      <w:r>
        <w:t>Add all setter and getter methods.</w:t>
      </w:r>
    </w:p>
    <w:p w14:paraId="23B07CC4" w14:textId="77777777" w:rsidR="00BA13C9" w:rsidRDefault="00BA13C9" w:rsidP="00BA13C9">
      <w:pPr>
        <w:pStyle w:val="ListParagraph"/>
        <w:spacing w:before="360" w:after="0" w:line="312" w:lineRule="auto"/>
      </w:pPr>
    </w:p>
    <w:p w14:paraId="32CFEEF3" w14:textId="432F116B" w:rsidR="00BA13C9" w:rsidRDefault="00BA13C9" w:rsidP="00BA13C9">
      <w:pPr>
        <w:pStyle w:val="ListParagraph"/>
        <w:numPr>
          <w:ilvl w:val="0"/>
          <w:numId w:val="11"/>
        </w:numPr>
        <w:spacing w:before="360" w:after="0" w:line="312" w:lineRule="auto"/>
      </w:pPr>
      <w:r w:rsidRPr="00BA13C9">
        <w:t xml:space="preserve">Create a </w:t>
      </w:r>
      <w:r w:rsidRPr="00831736">
        <w:rPr>
          <w:b/>
          <w:bCs/>
          <w:i/>
          <w:iCs/>
        </w:rPr>
        <w:t>tester class</w:t>
      </w:r>
      <w:r w:rsidRPr="00BA13C9">
        <w:t xml:space="preserve"> with the main method</w:t>
      </w:r>
      <w:r w:rsidR="00831736">
        <w:t xml:space="preserve"> with the following requirements.</w:t>
      </w:r>
    </w:p>
    <w:p w14:paraId="0799F7D1" w14:textId="1E97DA65" w:rsidR="008C7D71" w:rsidRDefault="00BA13C9" w:rsidP="007C25A2">
      <w:pPr>
        <w:pStyle w:val="ListParagraph"/>
        <w:numPr>
          <w:ilvl w:val="0"/>
          <w:numId w:val="10"/>
        </w:numPr>
        <w:spacing w:after="0" w:line="312" w:lineRule="auto"/>
      </w:pPr>
      <w:r>
        <w:t xml:space="preserve">Create two </w:t>
      </w:r>
      <w:r w:rsidR="008C7D71">
        <w:t>objects</w:t>
      </w:r>
      <w:r>
        <w:t xml:space="preserve"> from </w:t>
      </w:r>
      <w:r w:rsidRPr="00831736">
        <w:rPr>
          <w:i/>
          <w:iCs/>
        </w:rPr>
        <w:t>Student</w:t>
      </w:r>
      <w:r>
        <w:rPr>
          <w:b/>
          <w:bCs/>
          <w:i/>
          <w:iCs/>
        </w:rPr>
        <w:t xml:space="preserve"> </w:t>
      </w:r>
      <w:r>
        <w:t>class.</w:t>
      </w:r>
      <w:r w:rsidR="00B053BB">
        <w:t xml:space="preserve"> Create the</w:t>
      </w:r>
      <w:r w:rsidR="008C7D71">
        <w:t xml:space="preserve"> first </w:t>
      </w:r>
      <w:r w:rsidR="00B053BB">
        <w:t xml:space="preserve">object </w:t>
      </w:r>
      <w:r w:rsidR="00B053BB" w:rsidRPr="00B053BB">
        <w:t>using the default constructor</w:t>
      </w:r>
      <w:r w:rsidR="00B053BB">
        <w:t xml:space="preserve"> and the second object</w:t>
      </w:r>
      <w:r w:rsidR="0009003E">
        <w:t xml:space="preserve"> must </w:t>
      </w:r>
      <w:r w:rsidR="00A519A5">
        <w:t>set</w:t>
      </w:r>
      <w:r w:rsidR="0009003E">
        <w:t xml:space="preserve"> </w:t>
      </w:r>
      <w:r w:rsidR="008C7D71" w:rsidRPr="007C25A2">
        <w:rPr>
          <w:u w:val="single"/>
        </w:rPr>
        <w:t>your name and I</w:t>
      </w:r>
      <w:r w:rsidR="0009003E" w:rsidRPr="007C25A2">
        <w:rPr>
          <w:u w:val="single"/>
        </w:rPr>
        <w:t>D</w:t>
      </w:r>
      <w:r w:rsidR="008C7D71">
        <w:t xml:space="preserve">. </w:t>
      </w:r>
    </w:p>
    <w:p w14:paraId="10DB2B42" w14:textId="1C67B5BD" w:rsidR="007C25A2" w:rsidRDefault="007C25A2" w:rsidP="007C25A2">
      <w:pPr>
        <w:pStyle w:val="ListParagraph"/>
        <w:numPr>
          <w:ilvl w:val="0"/>
          <w:numId w:val="10"/>
        </w:numPr>
        <w:spacing w:after="0" w:line="312" w:lineRule="auto"/>
      </w:pPr>
      <w:r w:rsidRPr="00831736">
        <w:t xml:space="preserve">Print </w:t>
      </w:r>
      <w:r w:rsidR="00831736" w:rsidRPr="00831736">
        <w:t xml:space="preserve">your name and ID </w:t>
      </w:r>
      <w:r w:rsidRPr="00831736">
        <w:t>using getter methods</w:t>
      </w:r>
      <w:r w:rsidR="00831736" w:rsidRPr="00831736">
        <w:t>.</w:t>
      </w:r>
    </w:p>
    <w:p w14:paraId="12E3AC2E" w14:textId="77777777" w:rsidR="00673EBC" w:rsidRDefault="00673EBC" w:rsidP="00673EBC">
      <w:pPr>
        <w:pStyle w:val="ListParagraph"/>
        <w:spacing w:after="0" w:line="312" w:lineRule="auto"/>
      </w:pPr>
    </w:p>
    <w:p w14:paraId="16F6C001" w14:textId="7E876E95" w:rsidR="009947AE" w:rsidRDefault="009947AE" w:rsidP="00673EBC">
      <w:pPr>
        <w:spacing w:after="0" w:line="312" w:lineRule="auto"/>
      </w:pPr>
      <w:r w:rsidRPr="0076381D">
        <w:rPr>
          <w:i/>
          <w:iCs/>
        </w:rPr>
        <w:t>Sample of the output:</w:t>
      </w:r>
    </w:p>
    <w:p w14:paraId="386FED89" w14:textId="428DA959" w:rsidR="009947AE" w:rsidRDefault="0076381D" w:rsidP="0076381D">
      <w:pPr>
        <w:spacing w:after="0" w:line="312" w:lineRule="auto"/>
        <w:jc w:val="center"/>
      </w:pPr>
      <w:r>
        <w:rPr>
          <w:noProof/>
        </w:rPr>
        <w:drawing>
          <wp:inline distT="0" distB="0" distL="0" distR="0" wp14:anchorId="4FA695D8" wp14:editId="6F73E1C3">
            <wp:extent cx="2397169" cy="1055796"/>
            <wp:effectExtent l="19050" t="19050" r="22225" b="11430"/>
            <wp:docPr id="67148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83000" name="Picture 671483000"/>
                    <pic:cNvPicPr/>
                  </pic:nvPicPr>
                  <pic:blipFill rotWithShape="1">
                    <a:blip r:embed="rId15"/>
                    <a:srcRect r="33481"/>
                    <a:stretch/>
                  </pic:blipFill>
                  <pic:spPr bwMode="auto">
                    <a:xfrm>
                      <a:off x="0" y="0"/>
                      <a:ext cx="2410416" cy="1061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52D1B" w14:textId="3BEC9EF7" w:rsidR="002F06B1" w:rsidRDefault="002F06B1" w:rsidP="0076381D">
      <w:pPr>
        <w:spacing w:after="0" w:line="312" w:lineRule="auto"/>
        <w:jc w:val="center"/>
      </w:pPr>
      <w:r>
        <w:rPr>
          <w:noProof/>
        </w:rPr>
        <w:lastRenderedPageBreak/>
        <w:drawing>
          <wp:inline distT="0" distB="0" distL="0" distR="0" wp14:anchorId="7F9B3F5F" wp14:editId="54623762">
            <wp:extent cx="5349240" cy="3009265"/>
            <wp:effectExtent l="0" t="0" r="3810" b="635"/>
            <wp:docPr id="10546664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642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AE1" w14:textId="29096D54" w:rsidR="00DA3974" w:rsidRDefault="002F06B1" w:rsidP="00DA3974">
      <w:pPr>
        <w:spacing w:after="0" w:line="312" w:lineRule="auto"/>
      </w:pPr>
      <w:r>
        <w:rPr>
          <w:noProof/>
        </w:rPr>
        <w:drawing>
          <wp:inline distT="0" distB="0" distL="0" distR="0" wp14:anchorId="69B3FD37" wp14:editId="34876150">
            <wp:extent cx="5349240" cy="3009265"/>
            <wp:effectExtent l="0" t="0" r="3810" b="635"/>
            <wp:docPr id="63938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92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BCA3" w14:textId="77777777" w:rsidR="002F06B1" w:rsidRDefault="002F06B1" w:rsidP="00DA3974">
      <w:pPr>
        <w:spacing w:after="0" w:line="312" w:lineRule="auto"/>
      </w:pPr>
    </w:p>
    <w:p w14:paraId="5910B61D" w14:textId="6CFDC30D" w:rsidR="002F06B1" w:rsidRPr="002F06B1" w:rsidRDefault="002F06B1" w:rsidP="00DA3974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>// Student Class Code</w:t>
      </w:r>
    </w:p>
    <w:p w14:paraId="75088C46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>package Assignment2.Question2;</w:t>
      </w:r>
    </w:p>
    <w:p w14:paraId="63FA5955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1641EE1E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>public class Student {</w:t>
      </w:r>
    </w:p>
    <w:p w14:paraId="7A58BF60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lastRenderedPageBreak/>
        <w:t xml:space="preserve">    private String name;</w:t>
      </w:r>
    </w:p>
    <w:p w14:paraId="39B2B4D8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private String id;</w:t>
      </w:r>
    </w:p>
    <w:p w14:paraId="17D09CC3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391A9399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public Student() {</w:t>
      </w:r>
    </w:p>
    <w:p w14:paraId="4B9D153F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this.name = "Default Name";</w:t>
      </w:r>
    </w:p>
    <w:p w14:paraId="6444E25C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this.id = "S00000000";</w:t>
      </w:r>
    </w:p>
    <w:p w14:paraId="41ACC068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}</w:t>
      </w:r>
    </w:p>
    <w:p w14:paraId="1B5E3F95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09B9FCE4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public Student(String name, String id) {</w:t>
      </w:r>
    </w:p>
    <w:p w14:paraId="3F276E6D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this.name = name;</w:t>
      </w:r>
    </w:p>
    <w:p w14:paraId="66C41CE5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this.id = id;</w:t>
      </w:r>
    </w:p>
    <w:p w14:paraId="0C955A1B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}</w:t>
      </w:r>
    </w:p>
    <w:p w14:paraId="58AE7A46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3895BFAC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public String </w:t>
      </w:r>
      <w:proofErr w:type="spellStart"/>
      <w:r w:rsidRPr="002F06B1">
        <w:rPr>
          <w:rFonts w:ascii="Times New Roman" w:hAnsi="Times New Roman" w:cs="Times New Roman"/>
        </w:rPr>
        <w:t>getName</w:t>
      </w:r>
      <w:proofErr w:type="spellEnd"/>
      <w:r w:rsidRPr="002F06B1">
        <w:rPr>
          <w:rFonts w:ascii="Times New Roman" w:hAnsi="Times New Roman" w:cs="Times New Roman"/>
        </w:rPr>
        <w:t>() {</w:t>
      </w:r>
    </w:p>
    <w:p w14:paraId="63E70711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return name;</w:t>
      </w:r>
    </w:p>
    <w:p w14:paraId="3107125C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}</w:t>
      </w:r>
    </w:p>
    <w:p w14:paraId="77581E92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0A99CE5D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public String </w:t>
      </w:r>
      <w:proofErr w:type="spellStart"/>
      <w:r w:rsidRPr="002F06B1">
        <w:rPr>
          <w:rFonts w:ascii="Times New Roman" w:hAnsi="Times New Roman" w:cs="Times New Roman"/>
        </w:rPr>
        <w:t>getId</w:t>
      </w:r>
      <w:proofErr w:type="spellEnd"/>
      <w:r w:rsidRPr="002F06B1">
        <w:rPr>
          <w:rFonts w:ascii="Times New Roman" w:hAnsi="Times New Roman" w:cs="Times New Roman"/>
        </w:rPr>
        <w:t>() {</w:t>
      </w:r>
    </w:p>
    <w:p w14:paraId="498E7B0F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return id;</w:t>
      </w:r>
    </w:p>
    <w:p w14:paraId="7A13CDE8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}</w:t>
      </w:r>
    </w:p>
    <w:p w14:paraId="64CF26DA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7A1276D9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public void </w:t>
      </w:r>
      <w:proofErr w:type="spellStart"/>
      <w:r w:rsidRPr="002F06B1">
        <w:rPr>
          <w:rFonts w:ascii="Times New Roman" w:hAnsi="Times New Roman" w:cs="Times New Roman"/>
        </w:rPr>
        <w:t>setName</w:t>
      </w:r>
      <w:proofErr w:type="spellEnd"/>
      <w:r w:rsidRPr="002F06B1">
        <w:rPr>
          <w:rFonts w:ascii="Times New Roman" w:hAnsi="Times New Roman" w:cs="Times New Roman"/>
        </w:rPr>
        <w:t>(String name) {</w:t>
      </w:r>
    </w:p>
    <w:p w14:paraId="31665420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this.name = name;</w:t>
      </w:r>
    </w:p>
    <w:p w14:paraId="3DB61BAD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}</w:t>
      </w:r>
    </w:p>
    <w:p w14:paraId="0E50A3B4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46A4DA6D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public void </w:t>
      </w:r>
      <w:proofErr w:type="spellStart"/>
      <w:r w:rsidRPr="002F06B1">
        <w:rPr>
          <w:rFonts w:ascii="Times New Roman" w:hAnsi="Times New Roman" w:cs="Times New Roman"/>
        </w:rPr>
        <w:t>setId</w:t>
      </w:r>
      <w:proofErr w:type="spellEnd"/>
      <w:r w:rsidRPr="002F06B1">
        <w:rPr>
          <w:rFonts w:ascii="Times New Roman" w:hAnsi="Times New Roman" w:cs="Times New Roman"/>
        </w:rPr>
        <w:t>(String id) {</w:t>
      </w:r>
    </w:p>
    <w:p w14:paraId="3D5C5D9E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this.id = id;</w:t>
      </w:r>
    </w:p>
    <w:p w14:paraId="1B803DF5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}</w:t>
      </w:r>
    </w:p>
    <w:p w14:paraId="181C2467" w14:textId="21D5A564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>}</w:t>
      </w:r>
    </w:p>
    <w:p w14:paraId="34F11DA9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28DF4845" w14:textId="524F79B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>// Tester Class Code</w:t>
      </w:r>
    </w:p>
    <w:p w14:paraId="3F117C6F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>package Assignment2.Question2;</w:t>
      </w:r>
    </w:p>
    <w:p w14:paraId="1CDF9773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48C1EA8C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>public class Tester {</w:t>
      </w:r>
    </w:p>
    <w:p w14:paraId="524FD98B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5C599DC9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2F06B1">
        <w:rPr>
          <w:rFonts w:ascii="Times New Roman" w:hAnsi="Times New Roman" w:cs="Times New Roman"/>
        </w:rPr>
        <w:t>args</w:t>
      </w:r>
      <w:proofErr w:type="spellEnd"/>
      <w:r w:rsidRPr="002F06B1">
        <w:rPr>
          <w:rFonts w:ascii="Times New Roman" w:hAnsi="Times New Roman" w:cs="Times New Roman"/>
        </w:rPr>
        <w:t>) {</w:t>
      </w:r>
    </w:p>
    <w:p w14:paraId="7506FE42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Student student1 = new Student();</w:t>
      </w:r>
    </w:p>
    <w:p w14:paraId="28552CCE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lastRenderedPageBreak/>
        <w:t xml:space="preserve">        Student student2 = new Student("Waleed </w:t>
      </w:r>
      <w:proofErr w:type="spellStart"/>
      <w:r w:rsidRPr="002F06B1">
        <w:rPr>
          <w:rFonts w:ascii="Times New Roman" w:hAnsi="Times New Roman" w:cs="Times New Roman"/>
        </w:rPr>
        <w:t>AlAgeel</w:t>
      </w:r>
      <w:proofErr w:type="spellEnd"/>
      <w:r w:rsidRPr="002F06B1">
        <w:rPr>
          <w:rFonts w:ascii="Times New Roman" w:hAnsi="Times New Roman" w:cs="Times New Roman"/>
        </w:rPr>
        <w:t>", "S230041499");</w:t>
      </w:r>
    </w:p>
    <w:p w14:paraId="66A49401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</w:p>
    <w:p w14:paraId="52CEDAE8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</w:t>
      </w:r>
      <w:proofErr w:type="spellStart"/>
      <w:r w:rsidRPr="002F06B1">
        <w:rPr>
          <w:rFonts w:ascii="Times New Roman" w:hAnsi="Times New Roman" w:cs="Times New Roman"/>
        </w:rPr>
        <w:t>System.out.println</w:t>
      </w:r>
      <w:proofErr w:type="spellEnd"/>
      <w:r w:rsidRPr="002F06B1">
        <w:rPr>
          <w:rFonts w:ascii="Times New Roman" w:hAnsi="Times New Roman" w:cs="Times New Roman"/>
        </w:rPr>
        <w:t>("Name: " + student2.getName());</w:t>
      </w:r>
    </w:p>
    <w:p w14:paraId="64B0C960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    </w:t>
      </w:r>
      <w:proofErr w:type="spellStart"/>
      <w:r w:rsidRPr="002F06B1">
        <w:rPr>
          <w:rFonts w:ascii="Times New Roman" w:hAnsi="Times New Roman" w:cs="Times New Roman"/>
        </w:rPr>
        <w:t>System.out.println</w:t>
      </w:r>
      <w:proofErr w:type="spellEnd"/>
      <w:r w:rsidRPr="002F06B1">
        <w:rPr>
          <w:rFonts w:ascii="Times New Roman" w:hAnsi="Times New Roman" w:cs="Times New Roman"/>
        </w:rPr>
        <w:t>("ID: " + student2.getId());</w:t>
      </w:r>
    </w:p>
    <w:p w14:paraId="6D2A5292" w14:textId="77777777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 xml:space="preserve">    }</w:t>
      </w:r>
    </w:p>
    <w:p w14:paraId="300BB392" w14:textId="0BAE9E0F" w:rsidR="002F06B1" w:rsidRPr="002F06B1" w:rsidRDefault="002F06B1" w:rsidP="002F06B1">
      <w:pPr>
        <w:spacing w:after="0" w:line="312" w:lineRule="auto"/>
        <w:rPr>
          <w:rFonts w:ascii="Times New Roman" w:hAnsi="Times New Roman" w:cs="Times New Roman"/>
        </w:rPr>
      </w:pPr>
      <w:r w:rsidRPr="002F06B1">
        <w:rPr>
          <w:rFonts w:ascii="Times New Roman" w:hAnsi="Times New Roman" w:cs="Times New Roman"/>
        </w:rPr>
        <w:t>}</w:t>
      </w:r>
    </w:p>
    <w:p w14:paraId="364C02EC" w14:textId="6F260F64" w:rsidR="00F63908" w:rsidRPr="00CC24FF" w:rsidRDefault="00986F59" w:rsidP="00CC24FF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56C509" wp14:editId="4DD1C109">
                <wp:simplePos x="0" y="0"/>
                <wp:positionH relativeFrom="column">
                  <wp:posOffset>4193438</wp:posOffset>
                </wp:positionH>
                <wp:positionV relativeFrom="page">
                  <wp:posOffset>1470355</wp:posOffset>
                </wp:positionV>
                <wp:extent cx="1096645" cy="306705"/>
                <wp:effectExtent l="57150" t="38100" r="84455" b="93345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0670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D63FBAB" w14:textId="68926826" w:rsidR="00986F59" w:rsidRPr="00034555" w:rsidRDefault="008979EE" w:rsidP="00986F5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 w:rsidR="00986F59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C509" id="Double Bracket 3" o:spid="_x0000_s1036" type="#_x0000_t185" style="position:absolute;margin-left:330.2pt;margin-top:115.8pt;width:86.35pt;height:2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" strokecolor="black [3200]" strokeweight="2pt">
                <v:shadow on="t" color="black" opacity="24903f" origin=",.5" offset="0,.55556mm"/>
                <v:textbox>
                  <w:txbxContent>
                    <w:p w14:paraId="0D63FBAB" w14:textId="68926826" w:rsidR="00986F59" w:rsidRPr="00034555" w:rsidRDefault="008979EE" w:rsidP="00986F5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  <w:r w:rsidR="00986F59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3908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3840" behindDoc="0" locked="0" layoutInCell="1" allowOverlap="1" wp14:anchorId="02E75D26" wp14:editId="00ED3D58">
                <wp:simplePos x="0" y="0"/>
                <wp:positionH relativeFrom="page">
                  <wp:posOffset>470865</wp:posOffset>
                </wp:positionH>
                <wp:positionV relativeFrom="margin">
                  <wp:posOffset>-5080</wp:posOffset>
                </wp:positionV>
                <wp:extent cx="1247775" cy="2304288"/>
                <wp:effectExtent l="0" t="0" r="0" b="0"/>
                <wp:wrapSquare wrapText="largest"/>
                <wp:docPr id="22" name="Text Box 22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3752" w14:textId="183F427D" w:rsidR="006930E9" w:rsidRDefault="006930E9" w:rsidP="006930E9">
                            <w:pPr>
                              <w:pStyle w:val="Quote"/>
                              <w:rPr>
                                <w:rStyle w:val="QuoteChar"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 xml:space="preserve">Learning Outcome(s): </w:t>
                            </w:r>
                            <w:r w:rsidRPr="00085E07">
                              <w:rPr>
                                <w:rStyle w:val="QuoteChar"/>
                                <w:i/>
                                <w:iCs/>
                              </w:rPr>
                              <w:t>CLO4</w:t>
                            </w:r>
                            <w:r w:rsidR="00E27D6D">
                              <w:rPr>
                                <w:rStyle w:val="QuoteChar"/>
                                <w:i/>
                                <w:iCs/>
                              </w:rPr>
                              <w:t>:</w:t>
                            </w:r>
                          </w:p>
                          <w:p w14:paraId="3E1B2A2B" w14:textId="77777777" w:rsidR="006930E9" w:rsidRDefault="006930E9" w:rsidP="006930E9">
                            <w:r w:rsidRPr="00085E07">
                              <w:rPr>
                                <w:rStyle w:val="QuoteChar"/>
                              </w:rPr>
                              <w:t>Develop a program based on specification using programming language elements including syntax, data types, conditional statement, control structures</w:t>
                            </w:r>
                            <w:r>
                              <w:rPr>
                                <w:rStyle w:val="QuoteChar"/>
                              </w:rPr>
                              <w:t>.</w:t>
                            </w:r>
                          </w:p>
                          <w:p w14:paraId="789A90A4" w14:textId="77777777" w:rsidR="00FB3FB6" w:rsidRDefault="00FB3FB6" w:rsidP="00FB3FB6"/>
                          <w:p w14:paraId="5CABDF0F" w14:textId="77777777" w:rsidR="00FB3FB6" w:rsidRDefault="00FB3FB6" w:rsidP="00FB3FB6"/>
                          <w:p w14:paraId="4899297A" w14:textId="77777777" w:rsidR="00FB3FB6" w:rsidRDefault="00FB3FB6" w:rsidP="00FB3FB6"/>
                          <w:p w14:paraId="36D8FDCB" w14:textId="77777777" w:rsidR="00FB3FB6" w:rsidRDefault="00FB3FB6" w:rsidP="00FB3FB6"/>
                          <w:p w14:paraId="3D8D31BC" w14:textId="77777777" w:rsidR="00FB3FB6" w:rsidRDefault="00FB3FB6" w:rsidP="00FB3FB6"/>
                          <w:p w14:paraId="6CB9BCBB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2E75D26" id="Text Box 22" o:spid="_x0000_s1037" type="#_x0000_t202" alt="Sidebar" style="position:absolute;margin-left:37.1pt;margin-top:-.4pt;width:98.25pt;height:181.45pt;z-index:251683840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" filled="f" stroked="f" strokeweight=".5pt">
                <v:textbox inset="3.6pt,0,3.6pt,0">
                  <w:txbxContent>
                    <w:p w14:paraId="51943752" w14:textId="183F427D" w:rsidR="006930E9" w:rsidRDefault="006930E9" w:rsidP="006930E9">
                      <w:pPr>
                        <w:pStyle w:val="Quote"/>
                        <w:rPr>
                          <w:rStyle w:val="QuoteChar"/>
                          <w:i/>
                          <w:iCs/>
                        </w:rPr>
                      </w:pPr>
                      <w:r>
                        <w:rPr>
                          <w:rStyle w:val="QuoteChar"/>
                          <w:i/>
                          <w:iCs/>
                        </w:rPr>
                        <w:t xml:space="preserve">Learning Outcome(s): </w:t>
                      </w:r>
                      <w:r w:rsidRPr="00085E07">
                        <w:rPr>
                          <w:rStyle w:val="QuoteChar"/>
                          <w:i/>
                          <w:iCs/>
                        </w:rPr>
                        <w:t>CLO4</w:t>
                      </w:r>
                      <w:r w:rsidR="00E27D6D">
                        <w:rPr>
                          <w:rStyle w:val="QuoteChar"/>
                          <w:i/>
                          <w:iCs/>
                        </w:rPr>
                        <w:t>:</w:t>
                      </w:r>
                    </w:p>
                    <w:p w14:paraId="3E1B2A2B" w14:textId="77777777" w:rsidR="006930E9" w:rsidRDefault="006930E9" w:rsidP="006930E9">
                      <w:r w:rsidRPr="00085E07">
                        <w:rPr>
                          <w:rStyle w:val="QuoteChar"/>
                        </w:rPr>
                        <w:t>Develop a program based on specification using programming language elements including syntax, data types, conditional statement, control structures</w:t>
                      </w:r>
                      <w:r>
                        <w:rPr>
                          <w:rStyle w:val="QuoteChar"/>
                        </w:rPr>
                        <w:t>.</w:t>
                      </w:r>
                    </w:p>
                    <w:p w14:paraId="789A90A4" w14:textId="77777777" w:rsidR="00FB3FB6" w:rsidRDefault="00FB3FB6" w:rsidP="00FB3FB6"/>
                    <w:p w14:paraId="5CABDF0F" w14:textId="77777777" w:rsidR="00FB3FB6" w:rsidRDefault="00FB3FB6" w:rsidP="00FB3FB6"/>
                    <w:p w14:paraId="4899297A" w14:textId="77777777" w:rsidR="00FB3FB6" w:rsidRDefault="00FB3FB6" w:rsidP="00FB3FB6"/>
                    <w:p w14:paraId="36D8FDCB" w14:textId="77777777" w:rsidR="00FB3FB6" w:rsidRDefault="00FB3FB6" w:rsidP="00FB3FB6"/>
                    <w:p w14:paraId="3D8D31BC" w14:textId="77777777" w:rsidR="00FB3FB6" w:rsidRDefault="00FB3FB6" w:rsidP="00FB3FB6"/>
                    <w:p w14:paraId="6CB9BCBB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F63908">
        <w:t>Question Three</w:t>
      </w:r>
    </w:p>
    <w:p w14:paraId="1D18F5B2" w14:textId="4AA03C04" w:rsidR="00F63908" w:rsidRDefault="00CC24FF" w:rsidP="00F63908">
      <w:r>
        <w:t>Suppose you have the following 2 dimensions array:</w:t>
      </w:r>
    </w:p>
    <w:p w14:paraId="405BB2A2" w14:textId="78236E47" w:rsidR="000657BA" w:rsidRPr="00395749" w:rsidRDefault="000657BA" w:rsidP="007E5709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int </w:t>
      </w:r>
      <w:proofErr w:type="spellStart"/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>arr</w:t>
      </w:r>
      <w:proofErr w:type="spellEnd"/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>[][] = {</w:t>
      </w:r>
    </w:p>
    <w:p w14:paraId="41092963" w14:textId="5EC4D63C" w:rsidR="000657BA" w:rsidRPr="00395749" w:rsidRDefault="000657BA" w:rsidP="00395749">
      <w:pPr>
        <w:spacing w:after="0" w:line="240" w:lineRule="auto"/>
        <w:ind w:left="2160" w:firstLine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>{ 10, 11, 12, 13, 14 },</w:t>
      </w:r>
    </w:p>
    <w:p w14:paraId="17859987" w14:textId="382246B0" w:rsidR="000657BA" w:rsidRPr="00395749" w:rsidRDefault="000657BA" w:rsidP="00395749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ab/>
        <w:t xml:space="preserve">          </w:t>
      </w: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ab/>
        <w:t>{ 15, 16, 17, 18, 19 },</w:t>
      </w:r>
    </w:p>
    <w:p w14:paraId="7B5F8C5B" w14:textId="3D6B68AF" w:rsidR="000657BA" w:rsidRPr="00395749" w:rsidRDefault="000657BA" w:rsidP="00395749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ab/>
        <w:t xml:space="preserve">          </w:t>
      </w: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ab/>
        <w:t xml:space="preserve">{ 20, 21, 22, 23, 24 }, </w:t>
      </w:r>
    </w:p>
    <w:p w14:paraId="1B9887BB" w14:textId="2DAF1438" w:rsidR="000657BA" w:rsidRPr="00395749" w:rsidRDefault="000657BA" w:rsidP="00395749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ab/>
        <w:t xml:space="preserve">          </w:t>
      </w: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ab/>
        <w:t xml:space="preserve">{ 25, 26, 27, 28, 29 }, </w:t>
      </w:r>
    </w:p>
    <w:p w14:paraId="459BD066" w14:textId="2C50BF11" w:rsidR="000657BA" w:rsidRPr="00395749" w:rsidRDefault="000657BA" w:rsidP="00395749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ab/>
        <w:t xml:space="preserve">          </w:t>
      </w: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ab/>
        <w:t xml:space="preserve">{ 30, 31, 32, 33, 34 } </w:t>
      </w:r>
    </w:p>
    <w:p w14:paraId="6B1DD4A6" w14:textId="0A2746DB" w:rsidR="00CC24FF" w:rsidRPr="00395749" w:rsidRDefault="000657BA" w:rsidP="00395749">
      <w:pPr>
        <w:spacing w:after="0" w:line="240" w:lineRule="auto"/>
        <w:ind w:left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ab/>
        <w:t xml:space="preserve">        };</w:t>
      </w:r>
    </w:p>
    <w:p w14:paraId="43FA772A" w14:textId="77777777" w:rsidR="00395749" w:rsidRPr="00F63908" w:rsidRDefault="00395749" w:rsidP="000657BA"/>
    <w:p w14:paraId="61967EF6" w14:textId="790C1F30" w:rsidR="00F63908" w:rsidRDefault="00053F23" w:rsidP="00F63908">
      <w:r>
        <w:t xml:space="preserve">With the </w:t>
      </w:r>
      <w:proofErr w:type="spellStart"/>
      <w:r>
        <w:t>the</w:t>
      </w:r>
      <w:proofErr w:type="spellEnd"/>
      <w:r>
        <w:t xml:space="preserve"> following rows and columns sizes: </w:t>
      </w:r>
    </w:p>
    <w:p w14:paraId="2BE4D684" w14:textId="77777777" w:rsidR="00166721" w:rsidRPr="00166721" w:rsidRDefault="00166721" w:rsidP="0016672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66721">
        <w:rPr>
          <w:rFonts w:ascii="Courier New" w:hAnsi="Courier New" w:cs="Courier New"/>
          <w:color w:val="0D0D0D" w:themeColor="text1" w:themeTint="F2"/>
          <w:sz w:val="22"/>
          <w:szCs w:val="22"/>
        </w:rPr>
        <w:t>static int rows= 5;</w:t>
      </w:r>
    </w:p>
    <w:p w14:paraId="0C946D50" w14:textId="23AD596D" w:rsidR="00053F23" w:rsidRPr="00166721" w:rsidRDefault="00166721" w:rsidP="00166721">
      <w:pPr>
        <w:ind w:firstLine="720"/>
        <w:rPr>
          <w:rFonts w:ascii="Courier New" w:hAnsi="Courier New" w:cs="Courier New"/>
          <w:color w:val="0D0D0D" w:themeColor="text1" w:themeTint="F2"/>
          <w:sz w:val="22"/>
          <w:szCs w:val="22"/>
        </w:rPr>
      </w:pPr>
      <w:r w:rsidRPr="00166721">
        <w:rPr>
          <w:rFonts w:ascii="Courier New" w:hAnsi="Courier New" w:cs="Courier New"/>
          <w:color w:val="0D0D0D" w:themeColor="text1" w:themeTint="F2"/>
          <w:sz w:val="22"/>
          <w:szCs w:val="22"/>
        </w:rPr>
        <w:t>static int columns= 5;</w:t>
      </w:r>
    </w:p>
    <w:p w14:paraId="65918047" w14:textId="0A0E03AC" w:rsidR="00496101" w:rsidRDefault="005F3E9B" w:rsidP="00F63908">
      <w:pPr>
        <w:tabs>
          <w:tab w:val="left" w:pos="1083"/>
        </w:tabs>
      </w:pPr>
      <w:r>
        <w:t xml:space="preserve">Write a Java programs that </w:t>
      </w:r>
      <w:r w:rsidR="001A6579">
        <w:t xml:space="preserve">uses </w:t>
      </w:r>
      <w:r w:rsidR="00D02B1C">
        <w:t xml:space="preserve">takes </w:t>
      </w:r>
      <w:proofErr w:type="spellStart"/>
      <w:r w:rsidR="001A6579"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>arr</w:t>
      </w:r>
      <w:proofErr w:type="spellEnd"/>
      <w:r w:rsidR="001A6579" w:rsidRPr="00395749">
        <w:rPr>
          <w:rFonts w:ascii="Courier New" w:hAnsi="Courier New" w:cs="Courier New"/>
          <w:color w:val="0D0D0D" w:themeColor="text1" w:themeTint="F2"/>
          <w:sz w:val="22"/>
          <w:szCs w:val="22"/>
        </w:rPr>
        <w:t>[][]</w:t>
      </w:r>
      <w:r w:rsidR="00D02B1C">
        <w:rPr>
          <w:rFonts w:ascii="Courier New" w:hAnsi="Courier New" w:cs="Courier New"/>
          <w:color w:val="0D0D0D" w:themeColor="text1" w:themeTint="F2"/>
          <w:sz w:val="22"/>
          <w:szCs w:val="22"/>
        </w:rPr>
        <w:t xml:space="preserve"> </w:t>
      </w:r>
      <w:r w:rsidR="00A4650E">
        <w:t>and reverse (mirror) all rows</w:t>
      </w:r>
      <w:r w:rsidR="00E221F7">
        <w:t>. For example, the first row should be</w:t>
      </w:r>
      <w:r w:rsidR="004F2B2D">
        <w:t xml:space="preserve"> as the following after you reverse it </w:t>
      </w:r>
      <w:r w:rsidR="004F2B2D" w:rsidRPr="004F2B2D">
        <w:rPr>
          <w:rFonts w:ascii="Courier New" w:hAnsi="Courier New" w:cs="Courier New"/>
          <w:color w:val="0D0D0D" w:themeColor="text1" w:themeTint="F2"/>
          <w:sz w:val="22"/>
          <w:szCs w:val="22"/>
        </w:rPr>
        <w:t>14 13 12 11 10</w:t>
      </w:r>
      <w:r w:rsidR="00D902B1">
        <w:rPr>
          <w:rFonts w:ascii="Courier New" w:hAnsi="Courier New" w:cs="Courier New"/>
          <w:color w:val="0D0D0D" w:themeColor="text1" w:themeTint="F2"/>
          <w:sz w:val="22"/>
          <w:szCs w:val="22"/>
        </w:rPr>
        <w:t>.</w:t>
      </w:r>
      <w:r w:rsidR="0053575C">
        <w:t xml:space="preserve"> </w:t>
      </w:r>
      <w:r w:rsidR="00F55AF7">
        <w:t xml:space="preserve">A </w:t>
      </w:r>
      <w:r w:rsidR="0053575C">
        <w:t xml:space="preserve">screenshot of your output should also be included in your answer and </w:t>
      </w:r>
      <w:r w:rsidR="00330795">
        <w:t xml:space="preserve">should </w:t>
      </w:r>
      <w:r w:rsidR="00005348">
        <w:t>display</w:t>
      </w:r>
      <w:r w:rsidR="0053575C">
        <w:t xml:space="preserve"> both</w:t>
      </w:r>
      <w:r w:rsidR="00F55AF7">
        <w:t xml:space="preserve"> the original array and the reversed array.</w:t>
      </w:r>
      <w:r w:rsidR="00D902B1">
        <w:t xml:space="preserve"> </w:t>
      </w:r>
    </w:p>
    <w:p w14:paraId="076DC04C" w14:textId="11E57193" w:rsidR="00625808" w:rsidRDefault="00625808" w:rsidP="00F63908">
      <w:pPr>
        <w:tabs>
          <w:tab w:val="left" w:pos="1083"/>
        </w:tabs>
      </w:pPr>
      <w:r>
        <w:t xml:space="preserve">Sample </w:t>
      </w:r>
      <w:r w:rsidR="00F27BBE">
        <w:t>output</w:t>
      </w:r>
      <w:r>
        <w:t>:</w:t>
      </w:r>
    </w:p>
    <w:p w14:paraId="3123D19C" w14:textId="1D649068" w:rsidR="00625808" w:rsidRDefault="00F27BBE" w:rsidP="00EC19C5">
      <w:pPr>
        <w:tabs>
          <w:tab w:val="left" w:pos="1083"/>
        </w:tabs>
      </w:pPr>
      <w:r w:rsidRPr="00F27BBE">
        <w:rPr>
          <w:noProof/>
        </w:rPr>
        <w:drawing>
          <wp:inline distT="0" distB="0" distL="0" distR="0" wp14:anchorId="66208858" wp14:editId="091B8FEF">
            <wp:extent cx="3534268" cy="2838846"/>
            <wp:effectExtent l="0" t="0" r="9525" b="0"/>
            <wp:docPr id="214082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5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978C" w14:textId="117AC5D2" w:rsidR="00A43082" w:rsidRDefault="00A43082" w:rsidP="00EC19C5">
      <w:pPr>
        <w:tabs>
          <w:tab w:val="left" w:pos="1083"/>
        </w:tabs>
      </w:pPr>
      <w:r>
        <w:rPr>
          <w:noProof/>
        </w:rPr>
        <w:lastRenderedPageBreak/>
        <w:drawing>
          <wp:inline distT="0" distB="0" distL="0" distR="0" wp14:anchorId="2E03C229" wp14:editId="38C04F1B">
            <wp:extent cx="5349240" cy="3009265"/>
            <wp:effectExtent l="0" t="0" r="3810" b="635"/>
            <wp:docPr id="105627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706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E778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>package Assignment2;</w:t>
      </w:r>
    </w:p>
    <w:p w14:paraId="0FA5944E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</w:p>
    <w:p w14:paraId="5E37202B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>public class Question3 {</w:t>
      </w:r>
    </w:p>
    <w:p w14:paraId="03D9F56E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/**</w:t>
      </w:r>
    </w:p>
    <w:p w14:paraId="5BA92E56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* The function "can" handle any 2D array size even if it's not a square matrix.</w:t>
      </w:r>
    </w:p>
    <w:p w14:paraId="04638DFC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* If we just remove the static variables and pass the array as a parameter, it will be more flexible.</w:t>
      </w:r>
    </w:p>
    <w:p w14:paraId="7A4AAFDF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* With the use of </w:t>
      </w:r>
      <w:proofErr w:type="spellStart"/>
      <w:r w:rsidRPr="00A43082">
        <w:rPr>
          <w:rFonts w:ascii="Times New Roman" w:hAnsi="Times New Roman" w:cs="Times New Roman"/>
        </w:rPr>
        <w:t>Array.length</w:t>
      </w:r>
      <w:proofErr w:type="spellEnd"/>
      <w:r w:rsidRPr="00A43082">
        <w:rPr>
          <w:rFonts w:ascii="Times New Roman" w:hAnsi="Times New Roman" w:cs="Times New Roman"/>
        </w:rPr>
        <w:t>, we can get the number of rows and columns dynamically.</w:t>
      </w:r>
    </w:p>
    <w:p w14:paraId="1E49E81D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* But since the question provided the rows and columns as static variables, I will keep them as static variables.</w:t>
      </w:r>
    </w:p>
    <w:p w14:paraId="145A5BCE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*/</w:t>
      </w:r>
    </w:p>
    <w:p w14:paraId="6980BB4F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static int rows= 5;</w:t>
      </w:r>
    </w:p>
    <w:p w14:paraId="0A9EBEDD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static int columns= 5;</w:t>
      </w:r>
    </w:p>
    <w:p w14:paraId="070CCCC0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</w:p>
    <w:p w14:paraId="11179887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lastRenderedPageBreak/>
        <w:t xml:space="preserve">    public static void main(String[] </w:t>
      </w:r>
      <w:proofErr w:type="spellStart"/>
      <w:r w:rsidRPr="00A43082">
        <w:rPr>
          <w:rFonts w:ascii="Times New Roman" w:hAnsi="Times New Roman" w:cs="Times New Roman"/>
        </w:rPr>
        <w:t>args</w:t>
      </w:r>
      <w:proofErr w:type="spellEnd"/>
      <w:r w:rsidRPr="00A43082">
        <w:rPr>
          <w:rFonts w:ascii="Times New Roman" w:hAnsi="Times New Roman" w:cs="Times New Roman"/>
        </w:rPr>
        <w:t>) {</w:t>
      </w:r>
    </w:p>
    <w:p w14:paraId="51431E0D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/**</w:t>
      </w:r>
    </w:p>
    <w:p w14:paraId="16E4BC9B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* The provided sample could be a static variable in the class.</w:t>
      </w:r>
    </w:p>
    <w:p w14:paraId="60243EA7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* Then we won't need to return the array from the reverse2DArray method.</w:t>
      </w:r>
    </w:p>
    <w:p w14:paraId="69847D48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* But since the question called to have some static variables, but didn't specify the array, I will keep it as a local variable.</w:t>
      </w:r>
    </w:p>
    <w:p w14:paraId="1AC73396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*/</w:t>
      </w:r>
    </w:p>
    <w:p w14:paraId="6712C1B4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int[][] 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 xml:space="preserve"> = {</w:t>
      </w:r>
    </w:p>
    <w:p w14:paraId="559E09C7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{ 10, 11, 12, 13, 14 },</w:t>
      </w:r>
    </w:p>
    <w:p w14:paraId="2AEA0D02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{ 15, 16, 17, 18, 19 },</w:t>
      </w:r>
    </w:p>
    <w:p w14:paraId="7001C6E9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{ 20, 21, 22, 23, 24 },</w:t>
      </w:r>
    </w:p>
    <w:p w14:paraId="0F38D9E6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{ 25, 26, 27, 28, 29 },</w:t>
      </w:r>
    </w:p>
    <w:p w14:paraId="130C0CC5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{ 30, 31, 32, 33, 34 }</w:t>
      </w:r>
    </w:p>
    <w:p w14:paraId="5052AE98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}; // Provided sample.</w:t>
      </w:r>
    </w:p>
    <w:p w14:paraId="0F00CC92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</w:p>
    <w:p w14:paraId="2CB4BE3A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</w:t>
      </w:r>
      <w:proofErr w:type="spellStart"/>
      <w:r w:rsidRPr="00A43082">
        <w:rPr>
          <w:rFonts w:ascii="Times New Roman" w:hAnsi="Times New Roman" w:cs="Times New Roman"/>
        </w:rPr>
        <w:t>System.out.println</w:t>
      </w:r>
      <w:proofErr w:type="spellEnd"/>
      <w:r w:rsidRPr="00A43082">
        <w:rPr>
          <w:rFonts w:ascii="Times New Roman" w:hAnsi="Times New Roman" w:cs="Times New Roman"/>
        </w:rPr>
        <w:t>("The original array: ");</w:t>
      </w:r>
    </w:p>
    <w:p w14:paraId="2CF291F6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print2DArray(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); // Print the original array.</w:t>
      </w:r>
    </w:p>
    <w:p w14:paraId="70D64A81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</w:p>
    <w:p w14:paraId="67F52348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 xml:space="preserve"> = reverse2DArray(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); // Reverse the array.</w:t>
      </w:r>
    </w:p>
    <w:p w14:paraId="42577B11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</w:p>
    <w:p w14:paraId="311902F5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</w:t>
      </w:r>
      <w:proofErr w:type="spellStart"/>
      <w:r w:rsidRPr="00A43082">
        <w:rPr>
          <w:rFonts w:ascii="Times New Roman" w:hAnsi="Times New Roman" w:cs="Times New Roman"/>
        </w:rPr>
        <w:t>System.out.println</w:t>
      </w:r>
      <w:proofErr w:type="spellEnd"/>
      <w:r w:rsidRPr="00A43082">
        <w:rPr>
          <w:rFonts w:ascii="Times New Roman" w:hAnsi="Times New Roman" w:cs="Times New Roman"/>
        </w:rPr>
        <w:t>("The reversed (mirrored array): ");</w:t>
      </w:r>
    </w:p>
    <w:p w14:paraId="27934B4B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print2DArray(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); // Print the reversed array.</w:t>
      </w:r>
    </w:p>
    <w:p w14:paraId="58BC515D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}</w:t>
      </w:r>
    </w:p>
    <w:p w14:paraId="4B8A43D0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</w:p>
    <w:p w14:paraId="1258530A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public static int[][] reverse2DArray(int[][] 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) {</w:t>
      </w:r>
    </w:p>
    <w:p w14:paraId="61765D41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for (int 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 xml:space="preserve"> = 0; 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 xml:space="preserve"> &lt; rows; 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>++) {</w:t>
      </w:r>
    </w:p>
    <w:p w14:paraId="14E4706A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for (int j = 0; j &lt; columns / 2; </w:t>
      </w:r>
      <w:proofErr w:type="spellStart"/>
      <w:r w:rsidRPr="00A43082">
        <w:rPr>
          <w:rFonts w:ascii="Times New Roman" w:hAnsi="Times New Roman" w:cs="Times New Roman"/>
        </w:rPr>
        <w:t>j++</w:t>
      </w:r>
      <w:proofErr w:type="spellEnd"/>
      <w:r w:rsidRPr="00A43082">
        <w:rPr>
          <w:rFonts w:ascii="Times New Roman" w:hAnsi="Times New Roman" w:cs="Times New Roman"/>
        </w:rPr>
        <w:t>) {</w:t>
      </w:r>
    </w:p>
    <w:p w14:paraId="1AB95845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// This is the first element. We will swap it with the last element on the same row.</w:t>
      </w:r>
    </w:p>
    <w:p w14:paraId="537C06AA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// In the next iteration, we will swap the second element with the second last element, and so on.</w:t>
      </w:r>
    </w:p>
    <w:p w14:paraId="5818790E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// If the array has an odd number of elements, the middle element will not be swapped.</w:t>
      </w:r>
    </w:p>
    <w:p w14:paraId="3DE8EAFF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int temp = 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[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>][j];</w:t>
      </w:r>
    </w:p>
    <w:p w14:paraId="2B8C1B78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</w:p>
    <w:p w14:paraId="39069479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[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 xml:space="preserve">][j] = 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[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>][columns - j - 1]; // Left hand side element is now the right hand side element.</w:t>
      </w:r>
    </w:p>
    <w:p w14:paraId="4C7AC38B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[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>][columns - j - 1] = temp; // Right hand side element is now the left hand side element.</w:t>
      </w:r>
    </w:p>
    <w:p w14:paraId="1CAC8051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}</w:t>
      </w:r>
    </w:p>
    <w:p w14:paraId="20C36E95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}</w:t>
      </w:r>
    </w:p>
    <w:p w14:paraId="047604BA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</w:p>
    <w:p w14:paraId="3EA008B2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return 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;</w:t>
      </w:r>
    </w:p>
    <w:p w14:paraId="1C7A6630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}</w:t>
      </w:r>
    </w:p>
    <w:p w14:paraId="1EAF0AE5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</w:p>
    <w:p w14:paraId="3C41A34C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public static void print2DArray(int[][] 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) {</w:t>
      </w:r>
    </w:p>
    <w:p w14:paraId="3D22659D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for (int 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 xml:space="preserve"> = 0; 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 xml:space="preserve"> &lt; rows; 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>++) {</w:t>
      </w:r>
    </w:p>
    <w:p w14:paraId="6BA10B0E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for (int j = 0; j &lt; columns; </w:t>
      </w:r>
      <w:proofErr w:type="spellStart"/>
      <w:r w:rsidRPr="00A43082">
        <w:rPr>
          <w:rFonts w:ascii="Times New Roman" w:hAnsi="Times New Roman" w:cs="Times New Roman"/>
        </w:rPr>
        <w:t>j++</w:t>
      </w:r>
      <w:proofErr w:type="spellEnd"/>
      <w:r w:rsidRPr="00A43082">
        <w:rPr>
          <w:rFonts w:ascii="Times New Roman" w:hAnsi="Times New Roman" w:cs="Times New Roman"/>
        </w:rPr>
        <w:t>) {</w:t>
      </w:r>
    </w:p>
    <w:p w14:paraId="1C31FBD1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    </w:t>
      </w:r>
      <w:proofErr w:type="spellStart"/>
      <w:r w:rsidRPr="00A43082">
        <w:rPr>
          <w:rFonts w:ascii="Times New Roman" w:hAnsi="Times New Roman" w:cs="Times New Roman"/>
        </w:rPr>
        <w:t>System.out.print</w:t>
      </w:r>
      <w:proofErr w:type="spellEnd"/>
      <w:r w:rsidRPr="00A43082">
        <w:rPr>
          <w:rFonts w:ascii="Times New Roman" w:hAnsi="Times New Roman" w:cs="Times New Roman"/>
        </w:rPr>
        <w:t>(</w:t>
      </w:r>
      <w:proofErr w:type="spellStart"/>
      <w:r w:rsidRPr="00A43082">
        <w:rPr>
          <w:rFonts w:ascii="Times New Roman" w:hAnsi="Times New Roman" w:cs="Times New Roman"/>
        </w:rPr>
        <w:t>arr</w:t>
      </w:r>
      <w:proofErr w:type="spellEnd"/>
      <w:r w:rsidRPr="00A43082">
        <w:rPr>
          <w:rFonts w:ascii="Times New Roman" w:hAnsi="Times New Roman" w:cs="Times New Roman"/>
        </w:rPr>
        <w:t>[</w:t>
      </w:r>
      <w:proofErr w:type="spellStart"/>
      <w:r w:rsidRPr="00A43082">
        <w:rPr>
          <w:rFonts w:ascii="Times New Roman" w:hAnsi="Times New Roman" w:cs="Times New Roman"/>
        </w:rPr>
        <w:t>i</w:t>
      </w:r>
      <w:proofErr w:type="spellEnd"/>
      <w:r w:rsidRPr="00A43082">
        <w:rPr>
          <w:rFonts w:ascii="Times New Roman" w:hAnsi="Times New Roman" w:cs="Times New Roman"/>
        </w:rPr>
        <w:t xml:space="preserve">][j] + " "); // We use print instead of </w:t>
      </w:r>
      <w:proofErr w:type="spellStart"/>
      <w:r w:rsidRPr="00A43082">
        <w:rPr>
          <w:rFonts w:ascii="Times New Roman" w:hAnsi="Times New Roman" w:cs="Times New Roman"/>
        </w:rPr>
        <w:t>println</w:t>
      </w:r>
      <w:proofErr w:type="spellEnd"/>
      <w:r w:rsidRPr="00A43082">
        <w:rPr>
          <w:rFonts w:ascii="Times New Roman" w:hAnsi="Times New Roman" w:cs="Times New Roman"/>
        </w:rPr>
        <w:t xml:space="preserve"> to print the elements in the same line.</w:t>
      </w:r>
    </w:p>
    <w:p w14:paraId="449651C6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lastRenderedPageBreak/>
        <w:t xml:space="preserve">            }</w:t>
      </w:r>
    </w:p>
    <w:p w14:paraId="55CBF265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    </w:t>
      </w:r>
      <w:proofErr w:type="spellStart"/>
      <w:r w:rsidRPr="00A43082">
        <w:rPr>
          <w:rFonts w:ascii="Times New Roman" w:hAnsi="Times New Roman" w:cs="Times New Roman"/>
        </w:rPr>
        <w:t>System.out.println</w:t>
      </w:r>
      <w:proofErr w:type="spellEnd"/>
      <w:r w:rsidRPr="00A43082">
        <w:rPr>
          <w:rFonts w:ascii="Times New Roman" w:hAnsi="Times New Roman" w:cs="Times New Roman"/>
        </w:rPr>
        <w:t>(); // Print a new line after each row.</w:t>
      </w:r>
    </w:p>
    <w:p w14:paraId="0C1EE1E3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    }</w:t>
      </w:r>
    </w:p>
    <w:p w14:paraId="17CC8919" w14:textId="77777777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 xml:space="preserve">    }</w:t>
      </w:r>
    </w:p>
    <w:p w14:paraId="5D1F629F" w14:textId="1CB45070" w:rsidR="00A43082" w:rsidRPr="00A43082" w:rsidRDefault="00A43082" w:rsidP="00A43082">
      <w:pPr>
        <w:tabs>
          <w:tab w:val="left" w:pos="1083"/>
        </w:tabs>
        <w:rPr>
          <w:rFonts w:ascii="Times New Roman" w:hAnsi="Times New Roman" w:cs="Times New Roman"/>
        </w:rPr>
      </w:pPr>
      <w:r w:rsidRPr="00A43082">
        <w:rPr>
          <w:rFonts w:ascii="Times New Roman" w:hAnsi="Times New Roman" w:cs="Times New Roman"/>
        </w:rPr>
        <w:t>}</w:t>
      </w:r>
    </w:p>
    <w:p w14:paraId="19F306A0" w14:textId="77777777" w:rsidR="00496101" w:rsidRDefault="00986F59">
      <w:pPr>
        <w:pStyle w:val="Heading1"/>
      </w:pPr>
      <w:r>
        <w:rPr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717D6" wp14:editId="303A466D">
                <wp:simplePos x="0" y="0"/>
                <wp:positionH relativeFrom="column">
                  <wp:posOffset>4193438</wp:posOffset>
                </wp:positionH>
                <wp:positionV relativeFrom="page">
                  <wp:posOffset>1470355</wp:posOffset>
                </wp:positionV>
                <wp:extent cx="1096645" cy="306705"/>
                <wp:effectExtent l="57150" t="38100" r="84455" b="93345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30670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E7B7D1F" w14:textId="0FAC8454" w:rsidR="00986F59" w:rsidRPr="00034555" w:rsidRDefault="008979EE" w:rsidP="00986F5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 w:rsidR="00986F59" w:rsidRPr="0003455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717D6" id="Double Bracket 4" o:spid="_x0000_s1038" type="#_x0000_t185" style="position:absolute;margin-left:330.2pt;margin-top:115.8pt;width:86.35pt;height:2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" strokecolor="black [3200]" strokeweight="2pt">
                <v:shadow on="t" color="black" opacity="24903f" origin=",.5" offset="0,.55556mm"/>
                <v:textbox>
                  <w:txbxContent>
                    <w:p w14:paraId="4E7B7D1F" w14:textId="0FAC8454" w:rsidR="00986F59" w:rsidRPr="00034555" w:rsidRDefault="008979EE" w:rsidP="00986F5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  <w:r w:rsidR="00986F59" w:rsidRPr="0003455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Marks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301F4">
        <w:rPr>
          <w:noProof/>
          <w:lang w:eastAsia="en-US"/>
        </w:rPr>
        <mc:AlternateContent>
          <mc:Choice Requires="wps">
            <w:drawing>
              <wp:anchor distT="0" distB="2743200" distL="182880" distR="182880" simplePos="0" relativeHeight="251685888" behindDoc="0" locked="0" layoutInCell="1" allowOverlap="1" wp14:anchorId="46AC9A8D" wp14:editId="66B1F856">
                <wp:simplePos x="0" y="0"/>
                <wp:positionH relativeFrom="page">
                  <wp:posOffset>478790</wp:posOffset>
                </wp:positionH>
                <wp:positionV relativeFrom="margin">
                  <wp:posOffset>-2210</wp:posOffset>
                </wp:positionV>
                <wp:extent cx="1247775" cy="2304288"/>
                <wp:effectExtent l="0" t="0" r="0" b="0"/>
                <wp:wrapSquare wrapText="largest"/>
                <wp:docPr id="23" name="Text Box 23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50BCE" w14:textId="27E7121B" w:rsidR="00B55F25" w:rsidRDefault="00E27D6D" w:rsidP="00B55F25">
                            <w:pPr>
                              <w:rPr>
                                <w:rStyle w:val="QuoteChar"/>
                              </w:rPr>
                            </w:pPr>
                            <w:r>
                              <w:rPr>
                                <w:rStyle w:val="QuoteChar"/>
                              </w:rPr>
                              <w:t xml:space="preserve">Learning Outcome(s): </w:t>
                            </w:r>
                            <w:r w:rsidR="00B55F25">
                              <w:rPr>
                                <w:rStyle w:val="QuoteChar"/>
                              </w:rPr>
                              <w:t>CLO(4):</w:t>
                            </w:r>
                          </w:p>
                          <w:p w14:paraId="695E974E" w14:textId="70BF733E" w:rsidR="00B55F25" w:rsidRDefault="00B55F25" w:rsidP="00B55F25">
                            <w:r w:rsidRPr="00085E07">
                              <w:rPr>
                                <w:rStyle w:val="QuoteChar"/>
                              </w:rPr>
                              <w:t>Develop a program based on specification using programming language elements including syntax, data types, conditional statement, control structures</w:t>
                            </w:r>
                            <w:r>
                              <w:rPr>
                                <w:rStyle w:val="QuoteChar"/>
                              </w:rPr>
                              <w:t>.</w:t>
                            </w:r>
                          </w:p>
                          <w:p w14:paraId="201B5FB9" w14:textId="77777777" w:rsidR="00FB3FB6" w:rsidRDefault="00FB3FB6" w:rsidP="00FB3FB6"/>
                          <w:p w14:paraId="55340111" w14:textId="77777777" w:rsidR="00FB3FB6" w:rsidRDefault="00FB3FB6" w:rsidP="00FB3FB6"/>
                          <w:p w14:paraId="4719C03E" w14:textId="77777777" w:rsidR="00FB3FB6" w:rsidRDefault="00FB3FB6" w:rsidP="00FB3FB6"/>
                          <w:p w14:paraId="41F0E6E9" w14:textId="77777777" w:rsidR="00FB3FB6" w:rsidRDefault="00FB3FB6" w:rsidP="00FB3FB6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6AC9A8D" id="Text Box 23" o:spid="_x0000_s1039" type="#_x0000_t202" alt="Sidebar" style="position:absolute;margin-left:37.7pt;margin-top:-.15pt;width:98.25pt;height:181.45pt;z-index:251685888;visibility:visible;mso-wrap-style:square;mso-width-percent:250;mso-height-percent:950;mso-wrap-distance-left:14.4pt;mso-wrap-distance-top:0;mso-wrap-distance-right:14.4pt;mso-wrap-distance-bottom:3in;mso-position-horizontal:absolute;mso-position-horizontal-relative:page;mso-position-vertical:absolute;mso-position-vertical-relative:margin;mso-width-percent:250;mso-height-percent:9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" filled="f" stroked="f" strokeweight=".5pt">
                <v:textbox inset="3.6pt,0,3.6pt,0">
                  <w:txbxContent>
                    <w:p w14:paraId="7BB50BCE" w14:textId="27E7121B" w:rsidR="00B55F25" w:rsidRDefault="00E27D6D" w:rsidP="00B55F25">
                      <w:pPr>
                        <w:rPr>
                          <w:rStyle w:val="QuoteChar"/>
                        </w:rPr>
                      </w:pPr>
                      <w:r>
                        <w:rPr>
                          <w:rStyle w:val="QuoteChar"/>
                        </w:rPr>
                        <w:t xml:space="preserve">Learning Outcome(s): </w:t>
                      </w:r>
                      <w:r w:rsidR="00B55F25">
                        <w:rPr>
                          <w:rStyle w:val="QuoteChar"/>
                        </w:rPr>
                        <w:t>CLO(4):</w:t>
                      </w:r>
                    </w:p>
                    <w:p w14:paraId="695E974E" w14:textId="70BF733E" w:rsidR="00B55F25" w:rsidRDefault="00B55F25" w:rsidP="00B55F25">
                      <w:r w:rsidRPr="00085E07">
                        <w:rPr>
                          <w:rStyle w:val="QuoteChar"/>
                        </w:rPr>
                        <w:t>Develop a program based on specification using programming language elements including syntax, data types, conditional statement, control structures</w:t>
                      </w:r>
                      <w:r>
                        <w:rPr>
                          <w:rStyle w:val="QuoteChar"/>
                        </w:rPr>
                        <w:t>.</w:t>
                      </w:r>
                    </w:p>
                    <w:p w14:paraId="201B5FB9" w14:textId="77777777" w:rsidR="00FB3FB6" w:rsidRDefault="00FB3FB6" w:rsidP="00FB3FB6"/>
                    <w:p w14:paraId="55340111" w14:textId="77777777" w:rsidR="00FB3FB6" w:rsidRDefault="00FB3FB6" w:rsidP="00FB3FB6"/>
                    <w:p w14:paraId="4719C03E" w14:textId="77777777" w:rsidR="00FB3FB6" w:rsidRDefault="00FB3FB6" w:rsidP="00FB3FB6"/>
                    <w:p w14:paraId="41F0E6E9" w14:textId="77777777" w:rsidR="00FB3FB6" w:rsidRDefault="00FB3FB6" w:rsidP="00FB3FB6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6301F4">
        <w:t>Question Four</w:t>
      </w:r>
    </w:p>
    <w:p w14:paraId="4645D2F6" w14:textId="5BF52FAD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</w:pPr>
      <w:r w:rsidRPr="002A2BAC">
        <w:rPr>
          <w:color w:val="auto"/>
        </w:rPr>
        <w:t>What is the output of the following Java program?</w:t>
      </w:r>
    </w:p>
    <w:p w14:paraId="5121F17C" w14:textId="77777777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</w:pPr>
    </w:p>
    <w:p w14:paraId="7E77AB95" w14:textId="04BD7C32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public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class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Exam</w:t>
      </w:r>
    </w:p>
    <w:p w14:paraId="4FFE6219" w14:textId="77777777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{</w:t>
      </w:r>
    </w:p>
    <w:p w14:paraId="6D06335E" w14:textId="5CF8CCCE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</w:t>
      </w: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static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int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studyingHours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= </w:t>
      </w:r>
      <w:r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3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1;</w:t>
      </w:r>
    </w:p>
    <w:p w14:paraId="21ED98A2" w14:textId="17C8E463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</w:t>
      </w: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private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String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course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= </w:t>
      </w:r>
      <w:r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“OOP”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;</w:t>
      </w:r>
    </w:p>
    <w:p w14:paraId="33053F84" w14:textId="4A351A3E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</w:t>
      </w: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public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void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>compute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(</w:t>
      </w: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int</w:t>
      </w:r>
      <w:r w:rsidR="00B55F25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proofErr w:type="spellStart"/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studyingHours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)</w:t>
      </w:r>
    </w:p>
    <w:p w14:paraId="6B627B6C" w14:textId="77777777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{</w:t>
      </w:r>
    </w:p>
    <w:p w14:paraId="3C25E196" w14:textId="016E3225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    </w:t>
      </w:r>
      <w:r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Exam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</w:t>
      </w:r>
      <w:r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= </w:t>
      </w: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new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Exam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();</w:t>
      </w:r>
    </w:p>
    <w:p w14:paraId="144BFB01" w14:textId="78FCE9E3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    </w:t>
      </w:r>
      <w:proofErr w:type="spellStart"/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this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.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studyingHours</w:t>
      </w:r>
      <w:proofErr w:type="spellEnd"/>
      <w:r w:rsidR="00B55F25"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= 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24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;</w:t>
      </w:r>
    </w:p>
    <w:p w14:paraId="41E92217" w14:textId="383B0C9F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    </w:t>
      </w:r>
      <w:bookmarkStart w:id="3" w:name="_Hlk166051952"/>
      <w:r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course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</w:t>
      </w:r>
      <w:bookmarkEnd w:id="3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= </w:t>
      </w:r>
      <w:r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“Math”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;</w:t>
      </w:r>
    </w:p>
    <w:p w14:paraId="27CDA632" w14:textId="77777777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> </w:t>
      </w:r>
    </w:p>
    <w:p w14:paraId="176D9DD7" w14:textId="663B84C9" w:rsidR="002A2BAC" w:rsidRPr="002A2BAC" w:rsidRDefault="002A2BAC" w:rsidP="00B55F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    </w:t>
      </w:r>
      <w:proofErr w:type="spellStart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System.out.println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("</w:t>
      </w:r>
      <w:proofErr w:type="spellStart"/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Exam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.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studyingHours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: "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+ </w:t>
      </w:r>
      <w:proofErr w:type="spellStart"/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Exam</w:t>
      </w:r>
      <w:r w:rsidR="00B55F25"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.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studyingHours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);</w:t>
      </w:r>
    </w:p>
    <w:p w14:paraId="634CF421" w14:textId="02BA080C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    </w:t>
      </w:r>
      <w:proofErr w:type="spellStart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System.out.println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("</w:t>
      </w:r>
      <w:proofErr w:type="spellStart"/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.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studyingHours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: "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+ </w:t>
      </w:r>
      <w:proofErr w:type="spellStart"/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.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studyingHours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);</w:t>
      </w:r>
    </w:p>
    <w:p w14:paraId="1A3E8A94" w14:textId="42AB69E2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    </w:t>
      </w:r>
      <w:proofErr w:type="spellStart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System.out.println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("</w:t>
      </w:r>
      <w:proofErr w:type="spellStart"/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.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course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: "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+ </w:t>
      </w:r>
      <w:proofErr w:type="spellStart"/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.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course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);</w:t>
      </w:r>
    </w:p>
    <w:p w14:paraId="6C571B84" w14:textId="01F0C09B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    </w:t>
      </w:r>
      <w:proofErr w:type="spellStart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System.out.println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("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course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: "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+ 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course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);</w:t>
      </w:r>
    </w:p>
    <w:p w14:paraId="64C7894B" w14:textId="77777777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}</w:t>
      </w:r>
    </w:p>
    <w:p w14:paraId="55EAE347" w14:textId="77777777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> </w:t>
      </w:r>
    </w:p>
    <w:p w14:paraId="2F1DFD40" w14:textId="77777777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</w:t>
      </w: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public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static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void</w:t>
      </w:r>
      <w:r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main(String </w:t>
      </w:r>
      <w:proofErr w:type="spellStart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args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[])</w:t>
      </w:r>
    </w:p>
    <w:p w14:paraId="2C894DA7" w14:textId="77777777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{</w:t>
      </w:r>
    </w:p>
    <w:p w14:paraId="2A74CB7F" w14:textId="5E24749A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    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Exam</w:t>
      </w:r>
      <w:r w:rsidR="00B55F25"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</w:t>
      </w:r>
      <w:r w:rsidR="00B55F25"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= </w:t>
      </w:r>
      <w:r w:rsidR="00B55F25" w:rsidRPr="002A2BAC">
        <w:rPr>
          <w:rFonts w:ascii="Consolas" w:eastAsia="Times New Roman" w:hAnsi="Consolas" w:cs="Courier New"/>
          <w:b/>
          <w:bCs/>
          <w:color w:val="auto"/>
          <w:spacing w:val="2"/>
          <w:sz w:val="22"/>
          <w:szCs w:val="22"/>
          <w:bdr w:val="none" w:sz="0" w:space="0" w:color="auto" w:frame="1"/>
          <w:lang w:eastAsia="en-US"/>
        </w:rPr>
        <w:t>new</w:t>
      </w:r>
      <w:r w:rsidR="00B55F25" w:rsidRPr="002A2BAC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 xml:space="preserve"> 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Exam</w:t>
      </w:r>
      <w:r w:rsidR="00B55F25"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();</w:t>
      </w:r>
    </w:p>
    <w:p w14:paraId="5DAF9A15" w14:textId="5909C1FE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    </w:t>
      </w:r>
      <w:proofErr w:type="spellStart"/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.</w:t>
      </w:r>
      <w:r w:rsidR="00B55F25"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  <w:t>compute</w:t>
      </w:r>
      <w:proofErr w:type="spellEnd"/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(</w:t>
      </w:r>
      <w:r w:rsidR="00B55F25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31</w:t>
      </w: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);</w:t>
      </w:r>
    </w:p>
    <w:p w14:paraId="34B6F464" w14:textId="77777777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    }</w:t>
      </w:r>
    </w:p>
    <w:p w14:paraId="69CA7538" w14:textId="77777777" w:rsidR="002A2BAC" w:rsidRPr="002A2BAC" w:rsidRDefault="002A2BAC" w:rsidP="002A2B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auto"/>
          <w:spacing w:val="2"/>
          <w:sz w:val="24"/>
          <w:szCs w:val="24"/>
          <w:lang w:eastAsia="en-US"/>
        </w:rPr>
      </w:pPr>
      <w:r w:rsidRPr="002A2BAC">
        <w:rPr>
          <w:rFonts w:ascii="Consolas" w:eastAsia="Times New Roman" w:hAnsi="Consolas" w:cs="Courier New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}</w:t>
      </w:r>
    </w:p>
    <w:p w14:paraId="1B51F202" w14:textId="012EE494" w:rsidR="00496101" w:rsidRDefault="00FB7020" w:rsidP="007F7DC6">
      <w:pPr>
        <w:spacing w:after="0" w:line="312" w:lineRule="auto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br/>
      </w:r>
    </w:p>
    <w:p w14:paraId="4E90DE8C" w14:textId="142ED83F" w:rsidR="00C912A9" w:rsidRPr="00C912A9" w:rsidRDefault="00C912A9" w:rsidP="00C912A9">
      <w:pPr>
        <w:spacing w:after="0" w:line="312" w:lineRule="auto"/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</w:pPr>
      <w:proofErr w:type="spellStart"/>
      <w:r w:rsidRPr="00C912A9"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Exam.studyingHours</w:t>
      </w:r>
      <w:proofErr w:type="spellEnd"/>
      <w:r w:rsidRPr="00C912A9"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: 24</w:t>
      </w:r>
      <w:r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// Since the static int was changed just before.</w:t>
      </w:r>
    </w:p>
    <w:p w14:paraId="26B66D23" w14:textId="0E52D9C3" w:rsidR="00C912A9" w:rsidRPr="00C912A9" w:rsidRDefault="00C912A9" w:rsidP="00C912A9">
      <w:pPr>
        <w:spacing w:after="0" w:line="312" w:lineRule="auto"/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</w:pPr>
      <w:proofErr w:type="spellStart"/>
      <w:r w:rsidRPr="00C912A9"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e.studyingHours</w:t>
      </w:r>
      <w:proofErr w:type="spellEnd"/>
      <w:r w:rsidRPr="00C912A9"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: 24</w:t>
      </w:r>
      <w:r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// This will change with the static int since it’s shared with all instances of the class Exam</w:t>
      </w:r>
    </w:p>
    <w:p w14:paraId="3F85AE1C" w14:textId="1B512A04" w:rsidR="00C912A9" w:rsidRPr="00C912A9" w:rsidRDefault="00C912A9" w:rsidP="00C912A9">
      <w:pPr>
        <w:spacing w:after="0" w:line="312" w:lineRule="auto"/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</w:pPr>
      <w:proofErr w:type="spellStart"/>
      <w:r w:rsidRPr="00C912A9"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e.course</w:t>
      </w:r>
      <w:proofErr w:type="spellEnd"/>
      <w:r w:rsidRPr="00C912A9"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: OOP</w:t>
      </w:r>
      <w:r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// This is accessing the class created in the start of the compute function which the default course for is OOP</w:t>
      </w:r>
    </w:p>
    <w:p w14:paraId="0D1A6C76" w14:textId="227E3006" w:rsidR="002A2BAC" w:rsidRPr="00C912A9" w:rsidRDefault="00C912A9" w:rsidP="00C912A9">
      <w:pPr>
        <w:spacing w:after="0" w:line="312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912A9"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course: Math</w:t>
      </w:r>
      <w:r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// This </w:t>
      </w:r>
      <w:r w:rsidR="00822302"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is referencing the value of </w:t>
      </w:r>
      <w:r w:rsidR="00822302" w:rsidRPr="00822302"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>course</w:t>
      </w:r>
      <w:r w:rsidR="00822302">
        <w:rPr>
          <w:rFonts w:ascii="Times New Roman" w:eastAsia="Times New Roman" w:hAnsi="Times New Roman" w:cs="Times New Roman"/>
          <w:color w:val="auto"/>
          <w:spacing w:val="2"/>
          <w:sz w:val="22"/>
          <w:szCs w:val="22"/>
          <w:bdr w:val="none" w:sz="0" w:space="0" w:color="auto" w:frame="1"/>
          <w:lang w:eastAsia="en-US"/>
        </w:rPr>
        <w:t xml:space="preserve"> in the local scope which is Math </w:t>
      </w:r>
    </w:p>
    <w:sectPr w:rsidR="002A2BAC" w:rsidRPr="00C912A9">
      <w:headerReference w:type="default" r:id="rId20"/>
      <w:footerReference w:type="even" r:id="rId21"/>
      <w:footerReference w:type="default" r:id="rId22"/>
      <w:footerReference w:type="first" r:id="rId23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FF318" w14:textId="77777777" w:rsidR="00E564A1" w:rsidRDefault="00E564A1">
      <w:pPr>
        <w:spacing w:after="0" w:line="240" w:lineRule="auto"/>
      </w:pPr>
      <w:r>
        <w:separator/>
      </w:r>
    </w:p>
    <w:p w14:paraId="74DDA4BA" w14:textId="77777777" w:rsidR="00E564A1" w:rsidRDefault="00E564A1"/>
    <w:p w14:paraId="76055892" w14:textId="77777777" w:rsidR="00E564A1" w:rsidRDefault="00E564A1"/>
  </w:endnote>
  <w:endnote w:type="continuationSeparator" w:id="0">
    <w:p w14:paraId="67777B19" w14:textId="77777777" w:rsidR="00E564A1" w:rsidRDefault="00E564A1">
      <w:pPr>
        <w:spacing w:after="0" w:line="240" w:lineRule="auto"/>
      </w:pPr>
      <w:r>
        <w:continuationSeparator/>
      </w:r>
    </w:p>
    <w:p w14:paraId="6DBA54BB" w14:textId="77777777" w:rsidR="00E564A1" w:rsidRDefault="00E564A1"/>
    <w:p w14:paraId="2051844B" w14:textId="77777777" w:rsidR="00E564A1" w:rsidRDefault="00E56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FC2CE" w14:textId="2860C5DC" w:rsidR="000E1C6D" w:rsidRDefault="000E1C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3934BD6" wp14:editId="47EE9E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52062504" name="Text Box 2" descr="Restricted - مقيد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6B7A35D" w14:textId="0E02F5FD" w:rsidR="000E1C6D" w:rsidRPr="000E1C6D" w:rsidRDefault="000E1C6D" w:rsidP="000E1C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Restricted - 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rtl/>
                            </w:rPr>
                            <w:t>مقيد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34BD6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Restricted - مقيد 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D10h78QAgAAKA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46B7A35D" w14:textId="0E02F5FD" w:rsidR="000E1C6D" w:rsidRPr="000E1C6D" w:rsidRDefault="000E1C6D" w:rsidP="000E1C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Restricted - 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  <w:rtl/>
                      </w:rPr>
                      <w:t>مقيد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4B7D6" w14:textId="4BB0F2B9" w:rsidR="000E1C6D" w:rsidRDefault="000E1C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E5C8822" wp14:editId="2E963E49">
              <wp:simplePos x="1967696" y="945651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50555926" name="Text Box 3" descr="Restricted - مقيد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8AF6AD7" w14:textId="7CA2BC1A" w:rsidR="000E1C6D" w:rsidRPr="000E1C6D" w:rsidRDefault="000E1C6D" w:rsidP="000E1C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Restricted - 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rtl/>
                            </w:rPr>
                            <w:t>مقيد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C88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alt="Restricted - مقيد " style="position:absolute;left:0;text-align:left;margin-left:0;margin-top:0;width:34.95pt;height:34.95pt;z-index:25166438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" filled="f" stroked="f">
              <v:textbox style="mso-fit-shape-to-text:t" inset="20pt,0,0,15pt">
                <w:txbxContent>
                  <w:p w14:paraId="78AF6AD7" w14:textId="7CA2BC1A" w:rsidR="000E1C6D" w:rsidRPr="000E1C6D" w:rsidRDefault="000E1C6D" w:rsidP="000E1C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Restricted - 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  <w:rtl/>
                      </w:rPr>
                      <w:t>مقيد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6E3B9" w14:textId="3F2ECF89" w:rsidR="000E1C6D" w:rsidRDefault="000E1C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1DCA21A" wp14:editId="13AECE5F">
              <wp:simplePos x="1967696" y="945651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956818332" name="Text Box 1" descr="Restricted - مقيد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1D27E23" w14:textId="133DF0CD" w:rsidR="000E1C6D" w:rsidRPr="000E1C6D" w:rsidRDefault="000E1C6D" w:rsidP="000E1C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Restricted - 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rtl/>
                            </w:rPr>
                            <w:t>مقيد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CA2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alt="Restricted - مقيد 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" filled="f" stroked="f">
              <v:textbox style="mso-fit-shape-to-text:t" inset="20pt,0,0,15pt">
                <w:txbxContent>
                  <w:p w14:paraId="51D27E23" w14:textId="133DF0CD" w:rsidR="000E1C6D" w:rsidRPr="000E1C6D" w:rsidRDefault="000E1C6D" w:rsidP="000E1C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Restricted - 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  <w:rtl/>
                      </w:rPr>
                      <w:t>مقيد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2A4C5" w14:textId="6BB4CA63" w:rsidR="000E1C6D" w:rsidRDefault="000E1C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11C51926" wp14:editId="1CAACA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592281527" name="Text Box 5" descr="Restricted - مقيد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B36A263" w14:textId="6A007C3D" w:rsidR="000E1C6D" w:rsidRPr="000E1C6D" w:rsidRDefault="000E1C6D" w:rsidP="000E1C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Restricted - 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rtl/>
                            </w:rPr>
                            <w:t>مقيد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51926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alt="Restricted - مقيد " style="position:absolute;left:0;text-align:left;margin-left:0;margin-top:0;width:34.95pt;height:34.95pt;z-index:25166643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" filled="f" stroked="f">
              <v:textbox style="mso-fit-shape-to-text:t" inset="20pt,0,0,15pt">
                <w:txbxContent>
                  <w:p w14:paraId="2B36A263" w14:textId="6A007C3D" w:rsidR="000E1C6D" w:rsidRPr="000E1C6D" w:rsidRDefault="000E1C6D" w:rsidP="000E1C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Restricted - 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  <w:rtl/>
                      </w:rPr>
                      <w:t>مقيد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FB370" w14:textId="65C5C286" w:rsidR="000E1C6D" w:rsidRDefault="000E1C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6EC48D15" wp14:editId="30CF706D">
              <wp:simplePos x="1967696" y="945651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648967420" name="Text Box 6" descr="Restricted - مقيد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CC8D0E4" w14:textId="5F028621" w:rsidR="000E1C6D" w:rsidRPr="000E1C6D" w:rsidRDefault="000E1C6D" w:rsidP="000E1C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Restricted - 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rtl/>
                            </w:rPr>
                            <w:t>مقيد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48D1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alt="Restricted - مقيد " style="position:absolute;left:0;text-align:left;margin-left:0;margin-top:0;width:34.95pt;height:34.95pt;z-index:25166745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" filled="f" stroked="f">
              <v:textbox style="mso-fit-shape-to-text:t" inset="20pt,0,0,15pt">
                <w:txbxContent>
                  <w:p w14:paraId="1CC8D0E4" w14:textId="5F028621" w:rsidR="000E1C6D" w:rsidRPr="000E1C6D" w:rsidRDefault="000E1C6D" w:rsidP="000E1C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Restricted - 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  <w:rtl/>
                      </w:rPr>
                      <w:t>مقيد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01AF2" w14:textId="04DEC261" w:rsidR="000E1C6D" w:rsidRDefault="000E1C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0D3A76D" wp14:editId="58F2972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3167324" name="Text Box 4" descr="Restricted - مقيد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D199B8D" w14:textId="5A71669C" w:rsidR="000E1C6D" w:rsidRPr="000E1C6D" w:rsidRDefault="000E1C6D" w:rsidP="000E1C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Restricted - 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rtl/>
                            </w:rPr>
                            <w:t>مقيد</w:t>
                          </w:r>
                          <w:r w:rsidRPr="000E1C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D3A76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5" type="#_x0000_t202" alt="Restricted - مقيد " style="position:absolute;left:0;text-align:left;margin-left:0;margin-top:0;width:34.95pt;height:34.95pt;z-index:25166540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" filled="f" stroked="f">
              <v:textbox style="mso-fit-shape-to-text:t" inset="20pt,0,0,15pt">
                <w:txbxContent>
                  <w:p w14:paraId="7D199B8D" w14:textId="5A71669C" w:rsidR="000E1C6D" w:rsidRPr="000E1C6D" w:rsidRDefault="000E1C6D" w:rsidP="000E1C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Restricted - 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  <w:rtl/>
                      </w:rPr>
                      <w:t>مقيد</w:t>
                    </w:r>
                    <w:r w:rsidRPr="000E1C6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4A2FE" w14:textId="77777777" w:rsidR="00E564A1" w:rsidRDefault="00E564A1">
      <w:pPr>
        <w:spacing w:after="0" w:line="240" w:lineRule="auto"/>
      </w:pPr>
      <w:r>
        <w:separator/>
      </w:r>
    </w:p>
    <w:p w14:paraId="7A8DC1DD" w14:textId="77777777" w:rsidR="00E564A1" w:rsidRDefault="00E564A1"/>
    <w:p w14:paraId="2B532217" w14:textId="77777777" w:rsidR="00E564A1" w:rsidRDefault="00E564A1"/>
  </w:footnote>
  <w:footnote w:type="continuationSeparator" w:id="0">
    <w:p w14:paraId="191E5216" w14:textId="77777777" w:rsidR="00E564A1" w:rsidRDefault="00E564A1">
      <w:pPr>
        <w:spacing w:after="0" w:line="240" w:lineRule="auto"/>
      </w:pPr>
      <w:r>
        <w:continuationSeparator/>
      </w:r>
    </w:p>
    <w:p w14:paraId="3B3FD84E" w14:textId="77777777" w:rsidR="00E564A1" w:rsidRDefault="00E564A1"/>
    <w:p w14:paraId="1B59F8A9" w14:textId="77777777" w:rsidR="00E564A1" w:rsidRDefault="00E564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496101" w14:paraId="3522A8D6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400DF357" w14:textId="77777777" w:rsidR="00496101" w:rsidRDefault="00496101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723D1B28" w14:textId="77777777" w:rsidR="00496101" w:rsidRDefault="00496101"/>
      </w:tc>
      <w:tc>
        <w:tcPr>
          <w:tcW w:w="8424" w:type="dxa"/>
          <w:vAlign w:val="bottom"/>
        </w:tcPr>
        <w:p w14:paraId="2D47C378" w14:textId="77777777" w:rsidR="00496101" w:rsidRDefault="00496101">
          <w:pPr>
            <w:pStyle w:val="InfoHeading"/>
          </w:pPr>
        </w:p>
      </w:tc>
    </w:tr>
    <w:tr w:rsidR="00496101" w14:paraId="643B5C9B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DB3F635" w14:textId="77777777" w:rsidR="00496101" w:rsidRDefault="00496101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4BF90846" w14:textId="77777777" w:rsidR="00496101" w:rsidRDefault="00496101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2BBF4809" w14:textId="77777777" w:rsidR="00496101" w:rsidRDefault="00496101">
          <w:pPr>
            <w:pStyle w:val="Header"/>
          </w:pPr>
        </w:p>
      </w:tc>
    </w:tr>
  </w:tbl>
  <w:p w14:paraId="545C9042" w14:textId="77777777" w:rsidR="00496101" w:rsidRDefault="004961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A81A8" w14:textId="374182D7" w:rsidR="00750B31" w:rsidRDefault="00750B31" w:rsidP="00A02E4B">
    <w:pPr>
      <w:ind w:left="-2340"/>
    </w:pPr>
    <w:r>
      <w:rPr>
        <w:noProof/>
        <w:lang w:eastAsia="en-US"/>
      </w:rPr>
      <w:drawing>
        <wp:anchor distT="0" distB="0" distL="114300" distR="114300" simplePos="0" relativeHeight="251661312" behindDoc="1" locked="0" layoutInCell="1" allowOverlap="1" wp14:anchorId="5C6E9555" wp14:editId="57A27886">
          <wp:simplePos x="0" y="0"/>
          <wp:positionH relativeFrom="column">
            <wp:posOffset>-1454785</wp:posOffset>
          </wp:positionH>
          <wp:positionV relativeFrom="paragraph">
            <wp:posOffset>-433705</wp:posOffset>
          </wp:positionV>
          <wp:extent cx="1172210" cy="654685"/>
          <wp:effectExtent l="0" t="0" r="8890" b="0"/>
          <wp:wrapTight wrapText="bothSides">
            <wp:wrapPolygon edited="0">
              <wp:start x="0" y="0"/>
              <wp:lineTo x="0" y="20741"/>
              <wp:lineTo x="21413" y="20741"/>
              <wp:lineTo x="21413" y="0"/>
              <wp:lineTo x="0" y="0"/>
            </wp:wrapPolygon>
          </wp:wrapTight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EU Logo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210" cy="65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82C7EF" w14:textId="5C73A0DA" w:rsidR="00966585" w:rsidRPr="00A02E4B" w:rsidRDefault="00E56E61" w:rsidP="00A02E4B">
    <w:pPr>
      <w:ind w:left="-2340"/>
      <w:rPr>
        <w:sz w:val="14"/>
        <w:szCs w:val="14"/>
      </w:rPr>
    </w:pPr>
    <w:r w:rsidRPr="00A02E4B">
      <w:rPr>
        <w:b/>
        <w:bCs/>
        <w:i/>
        <w:iCs/>
        <w:sz w:val="14"/>
        <w:szCs w:val="14"/>
      </w:rPr>
      <w:t>College of Computing and Informatics</w:t>
    </w:r>
    <w:r w:rsidR="00966585" w:rsidRPr="00A02E4B">
      <w:rPr>
        <w:noProof/>
        <w:sz w:val="14"/>
        <w:szCs w:val="14"/>
        <w:lang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88FE0B4" wp14:editId="62AC243E">
              <wp:simplePos x="0" y="0"/>
              <wp:positionH relativeFrom="column">
                <wp:posOffset>-875665</wp:posOffset>
              </wp:positionH>
              <wp:positionV relativeFrom="paragraph">
                <wp:posOffset>-8463915</wp:posOffset>
              </wp:positionV>
              <wp:extent cx="7086600" cy="0"/>
              <wp:effectExtent l="19685" t="13335" r="18415" b="3429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B42AD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95pt,-666.45pt" to="489.05pt,-6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" strokecolor="#4f81bd" strokeweight="2pt">
              <v:shadow on="t" opacity="24903f" origin=",.5" offset="0,.55556mm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496101" w14:paraId="1A745506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2D0B137" w14:textId="5B0AA938" w:rsidR="00496101" w:rsidRDefault="00462A92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6151BF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4B2B8CFB" w14:textId="77777777" w:rsidR="00496101" w:rsidRDefault="00496101"/>
      </w:tc>
      <w:tc>
        <w:tcPr>
          <w:tcW w:w="8424" w:type="dxa"/>
          <w:vAlign w:val="bottom"/>
        </w:tcPr>
        <w:p w14:paraId="60CC58B7" w14:textId="252B62DF" w:rsidR="00496101" w:rsidRDefault="00462A92">
          <w:pPr>
            <w:pStyle w:val="InfoHeading"/>
          </w:pPr>
          <w:r>
            <w:fldChar w:fldCharType="begin"/>
          </w:r>
          <w:r>
            <w:instrText xml:space="preserve"> If </w:instrText>
          </w:r>
          <w:r w:rsidR="00982EEA">
            <w:rPr>
              <w:noProof/>
            </w:rPr>
            <w:fldChar w:fldCharType="begin"/>
          </w:r>
          <w:r w:rsidR="00982EEA">
            <w:rPr>
              <w:noProof/>
            </w:rPr>
            <w:instrText xml:space="preserve"> STYLEREF “Heading 1”  </w:instrText>
          </w:r>
          <w:r w:rsidR="00982EEA">
            <w:rPr>
              <w:noProof/>
            </w:rPr>
            <w:fldChar w:fldCharType="separate"/>
          </w:r>
          <w:r w:rsidR="00F239A3">
            <w:rPr>
              <w:noProof/>
            </w:rPr>
            <w:instrText>Question One</w:instrText>
          </w:r>
          <w:r w:rsidR="00982EEA">
            <w:rPr>
              <w:noProof/>
            </w:rPr>
            <w:fldChar w:fldCharType="end"/>
          </w:r>
          <w:r>
            <w:instrText>&lt;&gt; “Error*” “</w:instrText>
          </w:r>
          <w:r w:rsidR="00982EEA">
            <w:rPr>
              <w:noProof/>
            </w:rPr>
            <w:fldChar w:fldCharType="begin"/>
          </w:r>
          <w:r w:rsidR="00982EEA">
            <w:rPr>
              <w:noProof/>
            </w:rPr>
            <w:instrText xml:space="preserve"> STYLEREF “Heading 1” </w:instrText>
          </w:r>
          <w:r w:rsidR="00982EEA">
            <w:rPr>
              <w:noProof/>
            </w:rPr>
            <w:fldChar w:fldCharType="separate"/>
          </w:r>
          <w:r w:rsidR="00F239A3">
            <w:rPr>
              <w:noProof/>
            </w:rPr>
            <w:instrText>Question One</w:instrText>
          </w:r>
          <w:r w:rsidR="00982EEA">
            <w:rPr>
              <w:noProof/>
            </w:rPr>
            <w:fldChar w:fldCharType="end"/>
          </w:r>
          <w:r>
            <w:instrText xml:space="preserve"> </w:instrText>
          </w:r>
          <w:r>
            <w:fldChar w:fldCharType="separate"/>
          </w:r>
          <w:r w:rsidR="00F239A3">
            <w:rPr>
              <w:noProof/>
            </w:rPr>
            <w:t xml:space="preserve">Question One </w:t>
          </w:r>
          <w:r>
            <w:fldChar w:fldCharType="end"/>
          </w:r>
        </w:p>
      </w:tc>
    </w:tr>
    <w:tr w:rsidR="00496101" w14:paraId="79ED1672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7BEE9A46" w14:textId="77777777" w:rsidR="00496101" w:rsidRDefault="00496101">
          <w:pPr>
            <w:rPr>
              <w:sz w:val="10"/>
            </w:rPr>
          </w:pPr>
        </w:p>
      </w:tc>
      <w:tc>
        <w:tcPr>
          <w:tcW w:w="288" w:type="dxa"/>
        </w:tcPr>
        <w:p w14:paraId="0BA15A22" w14:textId="77777777" w:rsidR="00496101" w:rsidRDefault="00496101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480B70A4" w14:textId="77777777" w:rsidR="00496101" w:rsidRDefault="00496101">
          <w:pPr>
            <w:rPr>
              <w:sz w:val="10"/>
            </w:rPr>
          </w:pPr>
        </w:p>
      </w:tc>
    </w:tr>
  </w:tbl>
  <w:p w14:paraId="17830F93" w14:textId="77777777" w:rsidR="00496101" w:rsidRDefault="004961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24854320"/>
    <w:multiLevelType w:val="hybridMultilevel"/>
    <w:tmpl w:val="CD2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1DC5"/>
    <w:multiLevelType w:val="hybridMultilevel"/>
    <w:tmpl w:val="18EA34E2"/>
    <w:lvl w:ilvl="0" w:tplc="E528F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E0517DB"/>
    <w:multiLevelType w:val="hybridMultilevel"/>
    <w:tmpl w:val="0FA23006"/>
    <w:lvl w:ilvl="0" w:tplc="595EF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E13B5"/>
    <w:multiLevelType w:val="hybridMultilevel"/>
    <w:tmpl w:val="2AE033A4"/>
    <w:lvl w:ilvl="0" w:tplc="6A54B55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6DF22C2"/>
    <w:multiLevelType w:val="hybridMultilevel"/>
    <w:tmpl w:val="B038EC60"/>
    <w:lvl w:ilvl="0" w:tplc="C99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90EFD"/>
    <w:multiLevelType w:val="hybridMultilevel"/>
    <w:tmpl w:val="09F4108C"/>
    <w:lvl w:ilvl="0" w:tplc="46E2B9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9679507">
    <w:abstractNumId w:val="0"/>
  </w:num>
  <w:num w:numId="2" w16cid:durableId="258682570">
    <w:abstractNumId w:val="0"/>
    <w:lvlOverride w:ilvl="0">
      <w:startOverride w:val="1"/>
    </w:lvlOverride>
  </w:num>
  <w:num w:numId="3" w16cid:durableId="1115563048">
    <w:abstractNumId w:val="3"/>
  </w:num>
  <w:num w:numId="4" w16cid:durableId="1071780192">
    <w:abstractNumId w:val="0"/>
    <w:lvlOverride w:ilvl="0">
      <w:startOverride w:val="1"/>
    </w:lvlOverride>
  </w:num>
  <w:num w:numId="5" w16cid:durableId="1337852319">
    <w:abstractNumId w:val="0"/>
    <w:lvlOverride w:ilvl="0">
      <w:startOverride w:val="1"/>
    </w:lvlOverride>
  </w:num>
  <w:num w:numId="6" w16cid:durableId="83232734">
    <w:abstractNumId w:val="5"/>
  </w:num>
  <w:num w:numId="7" w16cid:durableId="463550720">
    <w:abstractNumId w:val="6"/>
  </w:num>
  <w:num w:numId="8" w16cid:durableId="1159732510">
    <w:abstractNumId w:val="4"/>
  </w:num>
  <w:num w:numId="9" w16cid:durableId="1984695282">
    <w:abstractNumId w:val="2"/>
  </w:num>
  <w:num w:numId="10" w16cid:durableId="1094470831">
    <w:abstractNumId w:val="1"/>
  </w:num>
  <w:num w:numId="11" w16cid:durableId="840781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2MTMzNjcxsjQxMTNU0lEKTi0uzszPAykwqQUAq6bcVywAAAA="/>
  </w:docVars>
  <w:rsids>
    <w:rsidRoot w:val="00DE230E"/>
    <w:rsid w:val="00005348"/>
    <w:rsid w:val="00014E5E"/>
    <w:rsid w:val="00021E60"/>
    <w:rsid w:val="00025D9B"/>
    <w:rsid w:val="00034555"/>
    <w:rsid w:val="00034652"/>
    <w:rsid w:val="000530C6"/>
    <w:rsid w:val="00053F23"/>
    <w:rsid w:val="00062252"/>
    <w:rsid w:val="00063E7E"/>
    <w:rsid w:val="000657BA"/>
    <w:rsid w:val="000731A3"/>
    <w:rsid w:val="00085E07"/>
    <w:rsid w:val="0009003E"/>
    <w:rsid w:val="000B3B32"/>
    <w:rsid w:val="000B58C9"/>
    <w:rsid w:val="000C0558"/>
    <w:rsid w:val="000D22A0"/>
    <w:rsid w:val="000D4C6B"/>
    <w:rsid w:val="000E1C6D"/>
    <w:rsid w:val="000E3EF6"/>
    <w:rsid w:val="000F1E1C"/>
    <w:rsid w:val="0011097B"/>
    <w:rsid w:val="00111362"/>
    <w:rsid w:val="00126CC4"/>
    <w:rsid w:val="00151E36"/>
    <w:rsid w:val="00153B1C"/>
    <w:rsid w:val="001579B3"/>
    <w:rsid w:val="00166721"/>
    <w:rsid w:val="001701CF"/>
    <w:rsid w:val="0017228C"/>
    <w:rsid w:val="001779AF"/>
    <w:rsid w:val="001A6579"/>
    <w:rsid w:val="001B1FCA"/>
    <w:rsid w:val="001B698D"/>
    <w:rsid w:val="001C53C3"/>
    <w:rsid w:val="00206680"/>
    <w:rsid w:val="00224B7F"/>
    <w:rsid w:val="00230F76"/>
    <w:rsid w:val="002428FE"/>
    <w:rsid w:val="00251D1B"/>
    <w:rsid w:val="00253E86"/>
    <w:rsid w:val="00257608"/>
    <w:rsid w:val="00271EEA"/>
    <w:rsid w:val="0027269F"/>
    <w:rsid w:val="002A2BAC"/>
    <w:rsid w:val="002B7A24"/>
    <w:rsid w:val="002C2D83"/>
    <w:rsid w:val="002D6CEC"/>
    <w:rsid w:val="002F06B1"/>
    <w:rsid w:val="00330795"/>
    <w:rsid w:val="00341020"/>
    <w:rsid w:val="003453DB"/>
    <w:rsid w:val="00353412"/>
    <w:rsid w:val="003562F8"/>
    <w:rsid w:val="00371712"/>
    <w:rsid w:val="00374D05"/>
    <w:rsid w:val="0038194B"/>
    <w:rsid w:val="00395749"/>
    <w:rsid w:val="003A7184"/>
    <w:rsid w:val="003A7F7F"/>
    <w:rsid w:val="003C4083"/>
    <w:rsid w:val="003D6A2A"/>
    <w:rsid w:val="00402BFC"/>
    <w:rsid w:val="00410975"/>
    <w:rsid w:val="00420EAA"/>
    <w:rsid w:val="0042754A"/>
    <w:rsid w:val="00441B70"/>
    <w:rsid w:val="004464BD"/>
    <w:rsid w:val="00451F94"/>
    <w:rsid w:val="0045510C"/>
    <w:rsid w:val="00462A92"/>
    <w:rsid w:val="004840C2"/>
    <w:rsid w:val="00491C52"/>
    <w:rsid w:val="00495F66"/>
    <w:rsid w:val="00496101"/>
    <w:rsid w:val="004978FD"/>
    <w:rsid w:val="004B7324"/>
    <w:rsid w:val="004C58F7"/>
    <w:rsid w:val="004D2E64"/>
    <w:rsid w:val="004F2B2D"/>
    <w:rsid w:val="005027E8"/>
    <w:rsid w:val="00515FC9"/>
    <w:rsid w:val="00517329"/>
    <w:rsid w:val="0053575C"/>
    <w:rsid w:val="005370ED"/>
    <w:rsid w:val="00542A84"/>
    <w:rsid w:val="00551D08"/>
    <w:rsid w:val="0055690E"/>
    <w:rsid w:val="00573DA7"/>
    <w:rsid w:val="0058689F"/>
    <w:rsid w:val="005B301B"/>
    <w:rsid w:val="005C3A69"/>
    <w:rsid w:val="005E2B10"/>
    <w:rsid w:val="005F3E9B"/>
    <w:rsid w:val="005F599B"/>
    <w:rsid w:val="00602C3D"/>
    <w:rsid w:val="006151BF"/>
    <w:rsid w:val="006220E9"/>
    <w:rsid w:val="00624D89"/>
    <w:rsid w:val="00625808"/>
    <w:rsid w:val="006301F4"/>
    <w:rsid w:val="00665847"/>
    <w:rsid w:val="00673EBC"/>
    <w:rsid w:val="00675688"/>
    <w:rsid w:val="0067743D"/>
    <w:rsid w:val="006930E9"/>
    <w:rsid w:val="006A250A"/>
    <w:rsid w:val="006B390A"/>
    <w:rsid w:val="006D3425"/>
    <w:rsid w:val="006D4BB0"/>
    <w:rsid w:val="006D608E"/>
    <w:rsid w:val="006E7A08"/>
    <w:rsid w:val="007065C6"/>
    <w:rsid w:val="00711B85"/>
    <w:rsid w:val="00744F90"/>
    <w:rsid w:val="00750B31"/>
    <w:rsid w:val="007603D0"/>
    <w:rsid w:val="00761F48"/>
    <w:rsid w:val="0076381D"/>
    <w:rsid w:val="00766492"/>
    <w:rsid w:val="0077027A"/>
    <w:rsid w:val="0078614E"/>
    <w:rsid w:val="007B0981"/>
    <w:rsid w:val="007C25A2"/>
    <w:rsid w:val="007E0D01"/>
    <w:rsid w:val="007E2442"/>
    <w:rsid w:val="007E33D4"/>
    <w:rsid w:val="007E5709"/>
    <w:rsid w:val="007F7DC6"/>
    <w:rsid w:val="00801C01"/>
    <w:rsid w:val="00822302"/>
    <w:rsid w:val="0082231D"/>
    <w:rsid w:val="00822BAC"/>
    <w:rsid w:val="00827694"/>
    <w:rsid w:val="00831736"/>
    <w:rsid w:val="00834DAF"/>
    <w:rsid w:val="00843A42"/>
    <w:rsid w:val="00850687"/>
    <w:rsid w:val="00856BA0"/>
    <w:rsid w:val="00856DA6"/>
    <w:rsid w:val="00864A08"/>
    <w:rsid w:val="00871BBE"/>
    <w:rsid w:val="00886CC4"/>
    <w:rsid w:val="008979EE"/>
    <w:rsid w:val="008C7D71"/>
    <w:rsid w:val="008D6493"/>
    <w:rsid w:val="008F1BD3"/>
    <w:rsid w:val="008F3B50"/>
    <w:rsid w:val="008F4F46"/>
    <w:rsid w:val="00937F04"/>
    <w:rsid w:val="00954327"/>
    <w:rsid w:val="009565C2"/>
    <w:rsid w:val="0096382F"/>
    <w:rsid w:val="00966585"/>
    <w:rsid w:val="00975C59"/>
    <w:rsid w:val="00977287"/>
    <w:rsid w:val="00982EEA"/>
    <w:rsid w:val="00986F59"/>
    <w:rsid w:val="009947AE"/>
    <w:rsid w:val="009B0716"/>
    <w:rsid w:val="009C4870"/>
    <w:rsid w:val="009D7CF0"/>
    <w:rsid w:val="009E2B32"/>
    <w:rsid w:val="009F0703"/>
    <w:rsid w:val="009F0B17"/>
    <w:rsid w:val="009F635C"/>
    <w:rsid w:val="00A02E4B"/>
    <w:rsid w:val="00A04D75"/>
    <w:rsid w:val="00A24678"/>
    <w:rsid w:val="00A424A0"/>
    <w:rsid w:val="00A43082"/>
    <w:rsid w:val="00A440B8"/>
    <w:rsid w:val="00A4650E"/>
    <w:rsid w:val="00A47992"/>
    <w:rsid w:val="00A519A5"/>
    <w:rsid w:val="00A779D4"/>
    <w:rsid w:val="00A84758"/>
    <w:rsid w:val="00AA03C6"/>
    <w:rsid w:val="00AB1146"/>
    <w:rsid w:val="00AB18E2"/>
    <w:rsid w:val="00AC4254"/>
    <w:rsid w:val="00AD3AF4"/>
    <w:rsid w:val="00AD41C2"/>
    <w:rsid w:val="00AD58D0"/>
    <w:rsid w:val="00B01A63"/>
    <w:rsid w:val="00B0260E"/>
    <w:rsid w:val="00B053BB"/>
    <w:rsid w:val="00B4784E"/>
    <w:rsid w:val="00B55F25"/>
    <w:rsid w:val="00B73BA7"/>
    <w:rsid w:val="00B76EC4"/>
    <w:rsid w:val="00B916D5"/>
    <w:rsid w:val="00B9496C"/>
    <w:rsid w:val="00BA13C9"/>
    <w:rsid w:val="00BC3074"/>
    <w:rsid w:val="00BD683E"/>
    <w:rsid w:val="00BE498F"/>
    <w:rsid w:val="00BE6037"/>
    <w:rsid w:val="00BE7143"/>
    <w:rsid w:val="00C00EF6"/>
    <w:rsid w:val="00C27B90"/>
    <w:rsid w:val="00C574A4"/>
    <w:rsid w:val="00C912A9"/>
    <w:rsid w:val="00C92153"/>
    <w:rsid w:val="00CC24FF"/>
    <w:rsid w:val="00CD4929"/>
    <w:rsid w:val="00CE7647"/>
    <w:rsid w:val="00D0243A"/>
    <w:rsid w:val="00D02B1C"/>
    <w:rsid w:val="00D21851"/>
    <w:rsid w:val="00D27897"/>
    <w:rsid w:val="00D424ED"/>
    <w:rsid w:val="00D5346B"/>
    <w:rsid w:val="00D568E3"/>
    <w:rsid w:val="00D707B8"/>
    <w:rsid w:val="00D902B1"/>
    <w:rsid w:val="00DA3974"/>
    <w:rsid w:val="00DD62D0"/>
    <w:rsid w:val="00DE230E"/>
    <w:rsid w:val="00E0235E"/>
    <w:rsid w:val="00E15976"/>
    <w:rsid w:val="00E221F7"/>
    <w:rsid w:val="00E27D6D"/>
    <w:rsid w:val="00E34607"/>
    <w:rsid w:val="00E35630"/>
    <w:rsid w:val="00E4047A"/>
    <w:rsid w:val="00E51CCE"/>
    <w:rsid w:val="00E55C01"/>
    <w:rsid w:val="00E564A1"/>
    <w:rsid w:val="00E56E61"/>
    <w:rsid w:val="00E70E17"/>
    <w:rsid w:val="00E8497B"/>
    <w:rsid w:val="00E934CA"/>
    <w:rsid w:val="00EB547C"/>
    <w:rsid w:val="00EC19C5"/>
    <w:rsid w:val="00EE5920"/>
    <w:rsid w:val="00EF352D"/>
    <w:rsid w:val="00F05724"/>
    <w:rsid w:val="00F12AC6"/>
    <w:rsid w:val="00F14B36"/>
    <w:rsid w:val="00F239A3"/>
    <w:rsid w:val="00F27BBE"/>
    <w:rsid w:val="00F27F3A"/>
    <w:rsid w:val="00F50317"/>
    <w:rsid w:val="00F55AF7"/>
    <w:rsid w:val="00F56828"/>
    <w:rsid w:val="00F63908"/>
    <w:rsid w:val="00F66DD0"/>
    <w:rsid w:val="00F84D59"/>
    <w:rsid w:val="00F91463"/>
    <w:rsid w:val="00F94DD3"/>
    <w:rsid w:val="00FB3FB6"/>
    <w:rsid w:val="00FB7020"/>
    <w:rsid w:val="00FC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5CC42C"/>
  <w15:docId w15:val="{4CBA3276-0916-40A3-8C5F-D6CB88F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4E"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ListParagraph">
    <w:name w:val="List Paragraph"/>
    <w:basedOn w:val="Normal"/>
    <w:uiPriority w:val="34"/>
    <w:qFormat/>
    <w:rsid w:val="001B69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2B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BAC"/>
    <w:rPr>
      <w:rFonts w:ascii="Courier New" w:eastAsia="Times New Roman" w:hAnsi="Courier New" w:cs="Courier New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me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91ECBAB2F14EFFBE49B74776B76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34748-4660-450D-9022-55174C23A896}"/>
      </w:docPartPr>
      <w:docPartBody>
        <w:p w:rsidR="008A4AE7" w:rsidRDefault="00695677">
          <w:pPr>
            <w:pStyle w:val="B491ECBAB2F14EFFBE49B74776B760F8"/>
          </w:pPr>
          <w:r>
            <w:t>Annual Report</w:t>
          </w:r>
        </w:p>
      </w:docPartBody>
    </w:docPart>
    <w:docPart>
      <w:docPartPr>
        <w:name w:val="ABA4E856757C43F09EB4041128DDA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D30B-BA94-480A-B081-9D1EECDE1D7A}"/>
      </w:docPartPr>
      <w:docPartBody>
        <w:p w:rsidR="008A4AE7" w:rsidRDefault="00695677">
          <w:pPr>
            <w:pStyle w:val="ABA4E856757C43F09EB4041128DDA0A9"/>
          </w:pPr>
          <w:r>
            <w:t>FY [Year]</w:t>
          </w:r>
        </w:p>
      </w:docPartBody>
    </w:docPart>
    <w:docPart>
      <w:docPartPr>
        <w:name w:val="BF71855941A1427E8373CCD94C73E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975E6-8A30-4EDD-82D6-DCAD6F7905D2}"/>
      </w:docPartPr>
      <w:docPartBody>
        <w:p w:rsidR="008A4AE7" w:rsidRDefault="00695677">
          <w:pPr>
            <w:pStyle w:val="BF71855941A1427E8373CCD94C73EBF2"/>
          </w:pPr>
          <w:r>
            <w:t>[Add a quote here from one of your company executives or use this space for a brief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156082" w:themeColor="accent1"/>
      </w:rPr>
    </w:lvl>
  </w:abstractNum>
  <w:num w:numId="1" w16cid:durableId="156159333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CF"/>
    <w:rsid w:val="00051231"/>
    <w:rsid w:val="000561EC"/>
    <w:rsid w:val="000C44BA"/>
    <w:rsid w:val="001A632E"/>
    <w:rsid w:val="00324ACF"/>
    <w:rsid w:val="00356969"/>
    <w:rsid w:val="00361BDE"/>
    <w:rsid w:val="00487311"/>
    <w:rsid w:val="004A7EE6"/>
    <w:rsid w:val="00531DF2"/>
    <w:rsid w:val="005443A0"/>
    <w:rsid w:val="005E024E"/>
    <w:rsid w:val="00623256"/>
    <w:rsid w:val="006400C0"/>
    <w:rsid w:val="00660EF5"/>
    <w:rsid w:val="00695677"/>
    <w:rsid w:val="006B7F22"/>
    <w:rsid w:val="00875A8F"/>
    <w:rsid w:val="00895F06"/>
    <w:rsid w:val="008A4AE7"/>
    <w:rsid w:val="008F4673"/>
    <w:rsid w:val="00902777"/>
    <w:rsid w:val="00977680"/>
    <w:rsid w:val="00A162F2"/>
    <w:rsid w:val="00A53609"/>
    <w:rsid w:val="00B4602D"/>
    <w:rsid w:val="00C346F5"/>
    <w:rsid w:val="00C40158"/>
    <w:rsid w:val="00C77297"/>
    <w:rsid w:val="00CC6F9F"/>
    <w:rsid w:val="00D248BA"/>
    <w:rsid w:val="00D56FB7"/>
    <w:rsid w:val="00D969DD"/>
    <w:rsid w:val="00E42EEC"/>
    <w:rsid w:val="00E552F8"/>
    <w:rsid w:val="00F2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paragraph" w:customStyle="1" w:styleId="B491ECBAB2F14EFFBE49B74776B760F8">
    <w:name w:val="B491ECBAB2F14EFFBE49B74776B760F8"/>
  </w:style>
  <w:style w:type="paragraph" w:customStyle="1" w:styleId="ABA4E856757C43F09EB4041128DDA0A9">
    <w:name w:val="ABA4E856757C43F09EB4041128DDA0A9"/>
  </w:style>
  <w:style w:type="paragraph" w:customStyle="1" w:styleId="BF71855941A1427E8373CCD94C73EBF2">
    <w:name w:val="BF71855941A1427E8373CCD94C73E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[Total Mark for this Assignment is 8]</Abstract>
  <CompanyAddress/>
  <CompanyPhone>***</CompanyPhone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63CDBD-EA7E-4862-BF3A-0FAF1D9B3B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23</TotalTime>
  <Pages>13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Student Details: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Deadline: Day 5/5/2024 @ 23:59</dc:subject>
  <dc:creator>Ali Mehdi</dc:creator>
  <cp:keywords/>
  <cp:lastModifiedBy>WALEED ALAGEEL</cp:lastModifiedBy>
  <cp:revision>4</cp:revision>
  <dcterms:created xsi:type="dcterms:W3CDTF">2024-05-09T04:59:00Z</dcterms:created>
  <dcterms:modified xsi:type="dcterms:W3CDTF">2024-05-09T05:23:00Z</dcterms:modified>
  <cp:contentStatus>ID: ###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  <property fmtid="{D5CDD505-2E9C-101B-9397-08002B2CF9AE}" pid="3" name="GrammarlyDocumentId">
    <vt:lpwstr>949479c99cff149c1a54f6909718e3dabc31cca13dd9dd26694b297bd3ceb797</vt:lpwstr>
  </property>
  <property fmtid="{D5CDD505-2E9C-101B-9397-08002B2CF9AE}" pid="4" name="ClassificationContentMarkingFooterShapeIds">
    <vt:lpwstr>74a2ad9c,31a6928,8f94d16,c8eadc,5ee849b7,26ae74fc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Restricted - مقيد </vt:lpwstr>
  </property>
  <property fmtid="{D5CDD505-2E9C-101B-9397-08002B2CF9AE}" pid="7" name="MSIP_Label_b437834d-a884-421a-b14d-4e9522201396_Enabled">
    <vt:lpwstr>true</vt:lpwstr>
  </property>
  <property fmtid="{D5CDD505-2E9C-101B-9397-08002B2CF9AE}" pid="8" name="MSIP_Label_b437834d-a884-421a-b14d-4e9522201396_SetDate">
    <vt:lpwstr>2024-04-20T23:15:50Z</vt:lpwstr>
  </property>
  <property fmtid="{D5CDD505-2E9C-101B-9397-08002B2CF9AE}" pid="9" name="MSIP_Label_b437834d-a884-421a-b14d-4e9522201396_Method">
    <vt:lpwstr>Standard</vt:lpwstr>
  </property>
  <property fmtid="{D5CDD505-2E9C-101B-9397-08002B2CF9AE}" pid="10" name="MSIP_Label_b437834d-a884-421a-b14d-4e9522201396_Name">
    <vt:lpwstr>Data classification -not allowed</vt:lpwstr>
  </property>
  <property fmtid="{D5CDD505-2E9C-101B-9397-08002B2CF9AE}" pid="11" name="MSIP_Label_b437834d-a884-421a-b14d-4e9522201396_SiteId">
    <vt:lpwstr>1f00763a-1f87-473b-bba1-b6c746af03e4</vt:lpwstr>
  </property>
  <property fmtid="{D5CDD505-2E9C-101B-9397-08002B2CF9AE}" pid="12" name="MSIP_Label_b437834d-a884-421a-b14d-4e9522201396_ActionId">
    <vt:lpwstr>37e6dd47-3c38-4c1d-b4cd-97d4046fdafe</vt:lpwstr>
  </property>
  <property fmtid="{D5CDD505-2E9C-101B-9397-08002B2CF9AE}" pid="13" name="MSIP_Label_b437834d-a884-421a-b14d-4e9522201396_ContentBits">
    <vt:lpwstr>2</vt:lpwstr>
  </property>
</Properties>
</file>